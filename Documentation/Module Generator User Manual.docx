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4F7" w:rsidRDefault="009D14F7" w:rsidP="009D14F7">
      <w:pPr>
        <w:ind w:left="4320"/>
      </w:pPr>
    </w:p>
    <w:p w:rsidR="009D14F7" w:rsidRDefault="009D14F7" w:rsidP="009D14F7">
      <w:pPr>
        <w:ind w:left="4320"/>
      </w:pPr>
    </w:p>
    <w:p w:rsidR="009D14F7" w:rsidRDefault="009D14F7" w:rsidP="009D14F7">
      <w:pPr>
        <w:ind w:left="4320"/>
      </w:pPr>
    </w:p>
    <w:p w:rsidR="00433212" w:rsidRDefault="003D10A7" w:rsidP="00D15D35">
      <w:pPr>
        <w:pStyle w:val="Title"/>
        <w:ind w:left="3960"/>
      </w:pPr>
      <w:r>
        <w:t xml:space="preserve">Module </w:t>
      </w:r>
      <w:r w:rsidR="00207CA8">
        <w:t>Generator</w:t>
      </w:r>
      <w:r w:rsidR="00E83D32">
        <w:t xml:space="preserve"> </w:t>
      </w:r>
      <w:r>
        <w:t>User Manual</w:t>
      </w:r>
    </w:p>
    <w:p w:rsidR="00433212" w:rsidRDefault="00433212" w:rsidP="00D15D35">
      <w:pPr>
        <w:pStyle w:val="Title"/>
        <w:ind w:left="3960"/>
      </w:pPr>
    </w:p>
    <w:p w:rsidR="003E2236" w:rsidRPr="00E33DD1" w:rsidRDefault="003E2236" w:rsidP="00D15D35">
      <w:pPr>
        <w:pStyle w:val="Title"/>
        <w:ind w:left="3960"/>
        <w:rPr>
          <w:rFonts w:ascii="Arial" w:hAnsi="Arial" w:cs="Arial"/>
          <w:sz w:val="22"/>
          <w:szCs w:val="22"/>
        </w:rPr>
      </w:pPr>
    </w:p>
    <w:p w:rsidR="009D14F7" w:rsidRDefault="009D14F7" w:rsidP="00D15D35">
      <w:pPr>
        <w:pStyle w:val="Subtitle3"/>
        <w:ind w:left="3960"/>
      </w:pPr>
      <w:r>
        <w:t>Prepared for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1"/>
        <w:gridCol w:w="6165"/>
      </w:tblGrid>
      <w:tr w:rsidR="0003345C" w:rsidTr="00145167">
        <w:tc>
          <w:tcPr>
            <w:tcW w:w="3798" w:type="dxa"/>
            <w:tcBorders>
              <w:top w:val="nil"/>
              <w:left w:val="nil"/>
              <w:bottom w:val="nil"/>
              <w:right w:val="nil"/>
            </w:tcBorders>
            <w:shd w:val="clear" w:color="auto" w:fill="auto"/>
          </w:tcPr>
          <w:p w:rsidR="0003345C" w:rsidRDefault="00A92C45" w:rsidP="00145167">
            <w:pPr>
              <w:pStyle w:val="NoSpacing"/>
              <w:jc w:val="right"/>
              <w:rPr>
                <w:lang w:eastAsia="ja-JP"/>
              </w:rPr>
            </w:pPr>
            <w:r w:rsidRPr="0003345C">
              <w:rPr>
                <w:noProof/>
              </w:rPr>
              <w:drawing>
                <wp:inline distT="0" distB="0" distL="0" distR="0">
                  <wp:extent cx="1962150" cy="187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1876425"/>
                          </a:xfrm>
                          <a:prstGeom prst="rect">
                            <a:avLst/>
                          </a:prstGeom>
                          <a:noFill/>
                          <a:ln>
                            <a:noFill/>
                          </a:ln>
                        </pic:spPr>
                      </pic:pic>
                    </a:graphicData>
                  </a:graphic>
                </wp:inline>
              </w:drawing>
            </w:r>
          </w:p>
        </w:tc>
        <w:tc>
          <w:tcPr>
            <w:tcW w:w="6354" w:type="dxa"/>
            <w:tcBorders>
              <w:top w:val="nil"/>
              <w:left w:val="nil"/>
              <w:bottom w:val="nil"/>
              <w:right w:val="nil"/>
            </w:tcBorders>
            <w:shd w:val="clear" w:color="auto" w:fill="auto"/>
            <w:vAlign w:val="center"/>
          </w:tcPr>
          <w:p w:rsidR="0003345C" w:rsidRDefault="0003345C" w:rsidP="0003345C">
            <w:pPr>
              <w:pStyle w:val="Title"/>
            </w:pPr>
            <w:r>
              <w:t xml:space="preserve">County of Los Angeles, </w:t>
            </w:r>
          </w:p>
          <w:p w:rsidR="0003345C" w:rsidRDefault="0003345C" w:rsidP="0003345C">
            <w:pPr>
              <w:pStyle w:val="Title"/>
            </w:pPr>
            <w:r>
              <w:t>Department of Beaches and Harbors</w:t>
            </w:r>
          </w:p>
          <w:p w:rsidR="0003345C" w:rsidRDefault="0003345C" w:rsidP="0003345C">
            <w:pPr>
              <w:rPr>
                <w:lang w:eastAsia="ja-JP"/>
              </w:rPr>
            </w:pPr>
          </w:p>
        </w:tc>
      </w:tr>
    </w:tbl>
    <w:p w:rsidR="0003345C" w:rsidRPr="0003345C" w:rsidRDefault="0003345C" w:rsidP="0003345C">
      <w:pPr>
        <w:rPr>
          <w:lang w:eastAsia="ja-JP"/>
        </w:rPr>
      </w:pPr>
    </w:p>
    <w:p w:rsidR="00D15D35" w:rsidRDefault="00D15D35" w:rsidP="00D15D35">
      <w:pPr>
        <w:spacing w:after="0" w:line="240" w:lineRule="auto"/>
        <w:ind w:left="3960"/>
        <w:rPr>
          <w:rFonts w:ascii="Verdana" w:hAnsi="Verdana"/>
          <w:b/>
          <w:bCs/>
          <w:color w:val="000000"/>
          <w:sz w:val="20"/>
          <w:szCs w:val="20"/>
        </w:rPr>
      </w:pPr>
      <w:r w:rsidRPr="00BC1AB8">
        <w:rPr>
          <w:rFonts w:ascii="Verdana" w:hAnsi="Verdana"/>
          <w:b/>
          <w:bCs/>
          <w:color w:val="000000"/>
          <w:sz w:val="20"/>
          <w:szCs w:val="20"/>
        </w:rPr>
        <w:t>APPROVED:</w:t>
      </w:r>
    </w:p>
    <w:p w:rsidR="00D15D35" w:rsidRDefault="00D15D35" w:rsidP="00D15D35">
      <w:pPr>
        <w:spacing w:after="0" w:line="240" w:lineRule="auto"/>
        <w:ind w:left="4320"/>
        <w:rPr>
          <w:rFonts w:ascii="Verdana" w:hAnsi="Verdana"/>
          <w:b/>
          <w:bCs/>
          <w:color w:val="000000"/>
          <w:sz w:val="20"/>
          <w:szCs w:val="20"/>
        </w:rPr>
      </w:pPr>
    </w:p>
    <w:p w:rsidR="00D15D35" w:rsidRPr="00BC1AB8" w:rsidRDefault="00D15D35" w:rsidP="00D15D35">
      <w:pPr>
        <w:spacing w:after="0" w:line="240" w:lineRule="auto"/>
        <w:ind w:left="4320"/>
        <w:rPr>
          <w:rFonts w:ascii="Verdana" w:hAnsi="Verdana"/>
          <w:b/>
          <w:bCs/>
          <w:color w:val="000000"/>
          <w:sz w:val="20"/>
          <w:szCs w:val="20"/>
        </w:rPr>
      </w:pPr>
    </w:p>
    <w:p w:rsidR="00D15D35" w:rsidRPr="00BC1AB8" w:rsidRDefault="00D15D35" w:rsidP="00D15D35">
      <w:pPr>
        <w:spacing w:after="0" w:line="240" w:lineRule="auto"/>
        <w:ind w:left="4320"/>
        <w:rPr>
          <w:rFonts w:ascii="Verdana" w:hAnsi="Verdana"/>
          <w:b/>
          <w:bCs/>
          <w:color w:val="000000"/>
          <w:sz w:val="20"/>
          <w:szCs w:val="20"/>
        </w:rPr>
      </w:pPr>
    </w:p>
    <w:tbl>
      <w:tblPr>
        <w:tblW w:w="0" w:type="auto"/>
        <w:tblInd w:w="4068" w:type="dxa"/>
        <w:tblCellMar>
          <w:left w:w="0" w:type="dxa"/>
          <w:right w:w="0" w:type="dxa"/>
        </w:tblCellMar>
        <w:tblLook w:val="0000" w:firstRow="0" w:lastRow="0" w:firstColumn="0" w:lastColumn="0" w:noHBand="0" w:noVBand="0"/>
      </w:tblPr>
      <w:tblGrid>
        <w:gridCol w:w="5148"/>
      </w:tblGrid>
      <w:tr w:rsidR="00D15D35" w:rsidRPr="00BC1AB8" w:rsidTr="00C53339">
        <w:tc>
          <w:tcPr>
            <w:tcW w:w="5148" w:type="dxa"/>
            <w:tcBorders>
              <w:top w:val="single" w:sz="8" w:space="0" w:color="auto"/>
              <w:left w:val="nil"/>
              <w:right w:val="nil"/>
            </w:tcBorders>
            <w:tcMar>
              <w:top w:w="0" w:type="dxa"/>
              <w:left w:w="108" w:type="dxa"/>
              <w:bottom w:w="0" w:type="dxa"/>
              <w:right w:w="108" w:type="dxa"/>
            </w:tcMar>
          </w:tcPr>
          <w:p w:rsidR="00D15D35" w:rsidRPr="00BC1AB8" w:rsidRDefault="00D15D35" w:rsidP="00C53339">
            <w:pPr>
              <w:spacing w:line="250" w:lineRule="atLeast"/>
              <w:rPr>
                <w:rFonts w:ascii="Verdana" w:hAnsi="Verdana"/>
                <w:color w:val="000000"/>
                <w:sz w:val="20"/>
                <w:szCs w:val="20"/>
              </w:rPr>
            </w:pPr>
            <w:smartTag w:uri="urn:schemas-microsoft-com:office:smarttags" w:element="place">
              <w:smartTag w:uri="urn:schemas-microsoft-com:office:smarttags" w:element="PlaceName">
                <w:r w:rsidRPr="00BC1AB8">
                  <w:rPr>
                    <w:rFonts w:ascii="Verdana" w:hAnsi="Verdana"/>
                    <w:color w:val="000000"/>
                    <w:sz w:val="20"/>
                    <w:szCs w:val="20"/>
                  </w:rPr>
                  <w:t>Los Angeles</w:t>
                </w:r>
              </w:smartTag>
              <w:r w:rsidRPr="00BC1AB8">
                <w:rPr>
                  <w:rFonts w:ascii="Verdana" w:hAnsi="Verdana"/>
                  <w:color w:val="000000"/>
                  <w:sz w:val="20"/>
                  <w:szCs w:val="20"/>
                </w:rPr>
                <w:t xml:space="preserve"> </w:t>
              </w:r>
              <w:smartTag w:uri="urn:schemas-microsoft-com:office:smarttags" w:element="PlaceType">
                <w:r w:rsidRPr="00BC1AB8">
                  <w:rPr>
                    <w:rFonts w:ascii="Verdana" w:hAnsi="Verdana"/>
                    <w:color w:val="000000"/>
                    <w:sz w:val="20"/>
                    <w:szCs w:val="20"/>
                  </w:rPr>
                  <w:t>County</w:t>
                </w:r>
              </w:smartTag>
            </w:smartTag>
            <w:r w:rsidRPr="00BC1AB8">
              <w:rPr>
                <w:rFonts w:ascii="Verdana" w:hAnsi="Verdana"/>
                <w:color w:val="000000"/>
                <w:sz w:val="20"/>
                <w:szCs w:val="20"/>
              </w:rPr>
              <w:t xml:space="preserve"> – Functional Lead</w:t>
            </w:r>
          </w:p>
        </w:tc>
      </w:tr>
      <w:tr w:rsidR="00D15D35" w:rsidRPr="00BC1AB8" w:rsidTr="00C53339">
        <w:tc>
          <w:tcPr>
            <w:tcW w:w="5148" w:type="dxa"/>
            <w:tcBorders>
              <w:left w:val="nil"/>
              <w:bottom w:val="nil"/>
              <w:right w:val="nil"/>
            </w:tcBorders>
            <w:tcMar>
              <w:top w:w="0" w:type="dxa"/>
              <w:left w:w="108" w:type="dxa"/>
              <w:bottom w:w="0" w:type="dxa"/>
              <w:right w:w="108" w:type="dxa"/>
            </w:tcMar>
          </w:tcPr>
          <w:p w:rsidR="00D15D35" w:rsidRDefault="00D15D35" w:rsidP="00C53339">
            <w:pPr>
              <w:spacing w:line="250" w:lineRule="atLeast"/>
              <w:rPr>
                <w:rFonts w:ascii="Verdana" w:hAnsi="Verdana"/>
                <w:color w:val="000000"/>
                <w:sz w:val="20"/>
                <w:szCs w:val="20"/>
              </w:rPr>
            </w:pPr>
          </w:p>
          <w:p w:rsidR="00D15D35" w:rsidRPr="00BC1AB8" w:rsidRDefault="00D15D35" w:rsidP="00C53339">
            <w:pPr>
              <w:spacing w:line="250" w:lineRule="atLeast"/>
              <w:rPr>
                <w:rFonts w:ascii="Verdana" w:hAnsi="Verdana"/>
                <w:color w:val="000000"/>
                <w:sz w:val="20"/>
                <w:szCs w:val="20"/>
              </w:rPr>
            </w:pPr>
          </w:p>
        </w:tc>
      </w:tr>
      <w:tr w:rsidR="00D15D35" w:rsidRPr="00BC1AB8" w:rsidTr="00C53339">
        <w:tc>
          <w:tcPr>
            <w:tcW w:w="5148" w:type="dxa"/>
            <w:tcBorders>
              <w:top w:val="single" w:sz="8" w:space="0" w:color="auto"/>
              <w:left w:val="nil"/>
              <w:bottom w:val="nil"/>
              <w:right w:val="nil"/>
            </w:tcBorders>
            <w:tcMar>
              <w:top w:w="0" w:type="dxa"/>
              <w:left w:w="108" w:type="dxa"/>
              <w:bottom w:w="0" w:type="dxa"/>
              <w:right w:w="108" w:type="dxa"/>
            </w:tcMar>
          </w:tcPr>
          <w:p w:rsidR="00D15D35" w:rsidRPr="00BC1AB8" w:rsidRDefault="00D15D35" w:rsidP="00C53339">
            <w:pPr>
              <w:spacing w:line="250" w:lineRule="atLeast"/>
              <w:rPr>
                <w:rFonts w:ascii="Verdana" w:hAnsi="Verdana"/>
                <w:color w:val="000000"/>
                <w:sz w:val="20"/>
                <w:szCs w:val="20"/>
              </w:rPr>
            </w:pPr>
            <w:smartTag w:uri="urn:schemas-microsoft-com:office:smarttags" w:element="place">
              <w:smartTag w:uri="urn:schemas-microsoft-com:office:smarttags" w:element="PlaceName">
                <w:r w:rsidRPr="00BC1AB8">
                  <w:rPr>
                    <w:rFonts w:ascii="Verdana" w:hAnsi="Verdana"/>
                    <w:color w:val="000000"/>
                    <w:sz w:val="20"/>
                    <w:szCs w:val="20"/>
                  </w:rPr>
                  <w:t>Los Angeles</w:t>
                </w:r>
              </w:smartTag>
              <w:r w:rsidRPr="00BC1AB8">
                <w:rPr>
                  <w:rFonts w:ascii="Verdana" w:hAnsi="Verdana"/>
                  <w:color w:val="000000"/>
                  <w:sz w:val="20"/>
                  <w:szCs w:val="20"/>
                </w:rPr>
                <w:t xml:space="preserve"> </w:t>
              </w:r>
              <w:smartTag w:uri="urn:schemas-microsoft-com:office:smarttags" w:element="PlaceType">
                <w:r w:rsidRPr="00BC1AB8">
                  <w:rPr>
                    <w:rFonts w:ascii="Verdana" w:hAnsi="Verdana"/>
                    <w:color w:val="000000"/>
                    <w:sz w:val="20"/>
                    <w:szCs w:val="20"/>
                  </w:rPr>
                  <w:t>County</w:t>
                </w:r>
              </w:smartTag>
            </w:smartTag>
            <w:r>
              <w:rPr>
                <w:rFonts w:ascii="Verdana" w:hAnsi="Verdana"/>
                <w:color w:val="000000"/>
                <w:sz w:val="20"/>
                <w:szCs w:val="20"/>
              </w:rPr>
              <w:t xml:space="preserve"> – Functional</w:t>
            </w:r>
            <w:r w:rsidRPr="00BC1AB8">
              <w:rPr>
                <w:rFonts w:ascii="Verdana" w:hAnsi="Verdana"/>
                <w:color w:val="000000"/>
                <w:sz w:val="20"/>
                <w:szCs w:val="20"/>
              </w:rPr>
              <w:t xml:space="preserve"> Lead</w:t>
            </w:r>
          </w:p>
        </w:tc>
      </w:tr>
      <w:tr w:rsidR="00D15D35" w:rsidRPr="00BC1AB8" w:rsidTr="00C53339">
        <w:tc>
          <w:tcPr>
            <w:tcW w:w="5148" w:type="dxa"/>
            <w:tcBorders>
              <w:top w:val="nil"/>
              <w:left w:val="nil"/>
              <w:bottom w:val="single" w:sz="8" w:space="0" w:color="auto"/>
              <w:right w:val="nil"/>
            </w:tcBorders>
            <w:tcMar>
              <w:top w:w="0" w:type="dxa"/>
              <w:left w:w="108" w:type="dxa"/>
              <w:bottom w:w="0" w:type="dxa"/>
              <w:right w:w="108" w:type="dxa"/>
            </w:tcMar>
          </w:tcPr>
          <w:p w:rsidR="00D15D35" w:rsidRPr="00BC1AB8" w:rsidRDefault="00D15D35" w:rsidP="00C53339">
            <w:pPr>
              <w:spacing w:line="250" w:lineRule="atLeast"/>
              <w:rPr>
                <w:rFonts w:ascii="Verdana" w:hAnsi="Verdana"/>
                <w:color w:val="000000"/>
                <w:sz w:val="28"/>
                <w:szCs w:val="28"/>
              </w:rPr>
            </w:pPr>
          </w:p>
          <w:p w:rsidR="00D15D35" w:rsidRPr="00BC1AB8" w:rsidRDefault="00D15D35" w:rsidP="00C53339">
            <w:pPr>
              <w:spacing w:line="250" w:lineRule="atLeast"/>
              <w:rPr>
                <w:rFonts w:ascii="Verdana" w:hAnsi="Verdana"/>
                <w:color w:val="000000"/>
                <w:sz w:val="28"/>
                <w:szCs w:val="28"/>
              </w:rPr>
            </w:pPr>
          </w:p>
        </w:tc>
      </w:tr>
      <w:tr w:rsidR="00D15D35" w:rsidRPr="00BC1AB8" w:rsidTr="00C53339">
        <w:tc>
          <w:tcPr>
            <w:tcW w:w="5148" w:type="dxa"/>
            <w:tcBorders>
              <w:top w:val="nil"/>
              <w:left w:val="nil"/>
              <w:bottom w:val="nil"/>
              <w:right w:val="nil"/>
            </w:tcBorders>
            <w:tcMar>
              <w:top w:w="0" w:type="dxa"/>
              <w:left w:w="108" w:type="dxa"/>
              <w:bottom w:w="0" w:type="dxa"/>
              <w:right w:w="108" w:type="dxa"/>
            </w:tcMar>
          </w:tcPr>
          <w:p w:rsidR="00D15D35" w:rsidRPr="00BC1AB8" w:rsidRDefault="00D15D35" w:rsidP="00C53339">
            <w:pPr>
              <w:spacing w:line="250" w:lineRule="atLeast"/>
              <w:rPr>
                <w:rFonts w:ascii="Verdana" w:hAnsi="Verdana"/>
                <w:color w:val="000000"/>
                <w:sz w:val="20"/>
                <w:szCs w:val="20"/>
              </w:rPr>
            </w:pPr>
            <w:smartTag w:uri="urn:schemas-microsoft-com:office:smarttags" w:element="place">
              <w:smartTag w:uri="urn:schemas-microsoft-com:office:smarttags" w:element="PlaceName">
                <w:r w:rsidRPr="00BC1AB8">
                  <w:rPr>
                    <w:rFonts w:ascii="Verdana" w:hAnsi="Verdana"/>
                    <w:color w:val="000000"/>
                    <w:sz w:val="20"/>
                    <w:szCs w:val="20"/>
                  </w:rPr>
                  <w:t>Los Angeles</w:t>
                </w:r>
              </w:smartTag>
              <w:r w:rsidRPr="00BC1AB8">
                <w:rPr>
                  <w:rFonts w:ascii="Verdana" w:hAnsi="Verdana"/>
                  <w:color w:val="000000"/>
                  <w:sz w:val="20"/>
                  <w:szCs w:val="20"/>
                </w:rPr>
                <w:t xml:space="preserve"> </w:t>
              </w:r>
              <w:smartTag w:uri="urn:schemas-microsoft-com:office:smarttags" w:element="PlaceType">
                <w:r w:rsidRPr="00BC1AB8">
                  <w:rPr>
                    <w:rFonts w:ascii="Verdana" w:hAnsi="Verdana"/>
                    <w:color w:val="000000"/>
                    <w:sz w:val="20"/>
                    <w:szCs w:val="20"/>
                  </w:rPr>
                  <w:t>County</w:t>
                </w:r>
              </w:smartTag>
            </w:smartTag>
            <w:r w:rsidRPr="00BC1AB8">
              <w:rPr>
                <w:rFonts w:ascii="Verdana" w:hAnsi="Verdana"/>
                <w:color w:val="000000"/>
                <w:sz w:val="20"/>
                <w:szCs w:val="20"/>
              </w:rPr>
              <w:t xml:space="preserve"> – Technical Lead</w:t>
            </w:r>
          </w:p>
        </w:tc>
      </w:tr>
    </w:tbl>
    <w:p w:rsidR="00930431" w:rsidRDefault="00930431" w:rsidP="009D14F7">
      <w:pPr>
        <w:ind w:left="4320"/>
      </w:pPr>
    </w:p>
    <w:p w:rsidR="006B3562" w:rsidRDefault="00207CA8" w:rsidP="006B3562">
      <w:pPr>
        <w:pStyle w:val="Date"/>
        <w:ind w:left="4320"/>
      </w:pPr>
      <w:r>
        <w:t>January</w:t>
      </w:r>
      <w:r w:rsidR="006B3562">
        <w:t xml:space="preserve"> </w:t>
      </w:r>
      <w:r w:rsidR="00815B50">
        <w:t>17</w:t>
      </w:r>
      <w:r w:rsidR="006B3562">
        <w:t>, 201</w:t>
      </w:r>
      <w:r>
        <w:t>8</w:t>
      </w:r>
    </w:p>
    <w:p w:rsidR="006B3562" w:rsidRDefault="006B3562" w:rsidP="006F3EF0">
      <w:pPr>
        <w:jc w:val="center"/>
        <w:rPr>
          <w:i/>
          <w:sz w:val="24"/>
        </w:rPr>
      </w:pPr>
    </w:p>
    <w:p w:rsidR="00397B6E" w:rsidRDefault="00E95820" w:rsidP="00E95820">
      <w:r>
        <w:t xml:space="preserve"> </w:t>
      </w:r>
    </w:p>
    <w:p w:rsidR="00397B6E" w:rsidRDefault="001E59CE" w:rsidP="00550091">
      <w:pPr>
        <w:pStyle w:val="Title"/>
      </w:pPr>
      <w:r>
        <w:br w:type="page"/>
      </w:r>
      <w:r w:rsidR="00550091">
        <w:lastRenderedPageBreak/>
        <w:t>Table of Contents</w:t>
      </w:r>
    </w:p>
    <w:bookmarkStart w:id="0" w:name="_Toc118633177"/>
    <w:bookmarkStart w:id="1" w:name="_Toc217719257"/>
    <w:p w:rsidR="00571A2F" w:rsidRDefault="00C0683D">
      <w:pPr>
        <w:pStyle w:val="TOC1"/>
        <w:rPr>
          <w:rFonts w:asciiTheme="minorHAnsi" w:eastAsiaTheme="minorEastAsia" w:hAnsiTheme="minorHAnsi" w:cstheme="minorBidi"/>
          <w:b w:val="0"/>
          <w:color w:val="auto"/>
          <w:spacing w:val="0"/>
          <w:sz w:val="22"/>
          <w:szCs w:val="22"/>
        </w:rPr>
      </w:pPr>
      <w:r>
        <w:fldChar w:fldCharType="begin"/>
      </w:r>
      <w:r w:rsidR="00433212">
        <w:instrText xml:space="preserve"> TOC \o </w:instrText>
      </w:r>
      <w:r>
        <w:fldChar w:fldCharType="separate"/>
      </w:r>
      <w:r w:rsidR="00571A2F">
        <w:t>1</w:t>
      </w:r>
      <w:r w:rsidR="00571A2F">
        <w:rPr>
          <w:rFonts w:asciiTheme="minorHAnsi" w:eastAsiaTheme="minorEastAsia" w:hAnsiTheme="minorHAnsi" w:cstheme="minorBidi"/>
          <w:b w:val="0"/>
          <w:color w:val="auto"/>
          <w:spacing w:val="0"/>
          <w:sz w:val="22"/>
          <w:szCs w:val="22"/>
        </w:rPr>
        <w:tab/>
      </w:r>
      <w:r w:rsidR="00571A2F">
        <w:t>Introduction</w:t>
      </w:r>
      <w:r w:rsidR="00571A2F">
        <w:tab/>
      </w:r>
      <w:r w:rsidR="00571A2F">
        <w:fldChar w:fldCharType="begin"/>
      </w:r>
      <w:r w:rsidR="00571A2F">
        <w:instrText xml:space="preserve"> PAGEREF _Toc503854229 \h </w:instrText>
      </w:r>
      <w:r w:rsidR="00571A2F">
        <w:fldChar w:fldCharType="separate"/>
      </w:r>
      <w:r w:rsidR="00F46A2F">
        <w:t>1</w:t>
      </w:r>
      <w:r w:rsidR="00571A2F">
        <w:fldChar w:fldCharType="end"/>
      </w:r>
    </w:p>
    <w:p w:rsidR="00571A2F" w:rsidRDefault="00571A2F">
      <w:pPr>
        <w:pStyle w:val="TOC2"/>
        <w:rPr>
          <w:rFonts w:asciiTheme="minorHAnsi" w:eastAsiaTheme="minorEastAsia" w:hAnsiTheme="minorHAnsi" w:cstheme="minorBidi"/>
          <w:color w:val="auto"/>
          <w:spacing w:val="0"/>
          <w:sz w:val="22"/>
          <w:szCs w:val="22"/>
        </w:rPr>
      </w:pPr>
      <w:r>
        <w:t>1.1</w:t>
      </w:r>
      <w:r>
        <w:rPr>
          <w:rFonts w:asciiTheme="minorHAnsi" w:eastAsiaTheme="minorEastAsia" w:hAnsiTheme="minorHAnsi" w:cstheme="minorBidi"/>
          <w:color w:val="auto"/>
          <w:spacing w:val="0"/>
          <w:sz w:val="22"/>
          <w:szCs w:val="22"/>
        </w:rPr>
        <w:tab/>
      </w:r>
      <w:r>
        <w:t>Overview</w:t>
      </w:r>
      <w:r>
        <w:tab/>
      </w:r>
      <w:r>
        <w:fldChar w:fldCharType="begin"/>
      </w:r>
      <w:r>
        <w:instrText xml:space="preserve"> PAGEREF _Toc503854230 \h </w:instrText>
      </w:r>
      <w:r>
        <w:fldChar w:fldCharType="separate"/>
      </w:r>
      <w:r w:rsidR="00F46A2F">
        <w:t>1</w:t>
      </w:r>
      <w:r>
        <w:fldChar w:fldCharType="end"/>
      </w:r>
    </w:p>
    <w:p w:rsidR="00571A2F" w:rsidRDefault="00571A2F">
      <w:pPr>
        <w:pStyle w:val="TOC2"/>
        <w:rPr>
          <w:rFonts w:asciiTheme="minorHAnsi" w:eastAsiaTheme="minorEastAsia" w:hAnsiTheme="minorHAnsi" w:cstheme="minorBidi"/>
          <w:color w:val="auto"/>
          <w:spacing w:val="0"/>
          <w:sz w:val="22"/>
          <w:szCs w:val="22"/>
        </w:rPr>
      </w:pPr>
      <w:r w:rsidRPr="00153810">
        <w:rPr>
          <w:rFonts w:cs="Arial"/>
        </w:rPr>
        <w:t>1.2</w:t>
      </w:r>
      <w:r>
        <w:rPr>
          <w:rFonts w:asciiTheme="minorHAnsi" w:eastAsiaTheme="minorEastAsia" w:hAnsiTheme="minorHAnsi" w:cstheme="minorBidi"/>
          <w:color w:val="auto"/>
          <w:spacing w:val="0"/>
          <w:sz w:val="22"/>
          <w:szCs w:val="22"/>
        </w:rPr>
        <w:tab/>
      </w:r>
      <w:r w:rsidRPr="00153810">
        <w:rPr>
          <w:rFonts w:cs="Arial"/>
        </w:rPr>
        <w:t>Business Need</w:t>
      </w:r>
      <w:r>
        <w:tab/>
      </w:r>
      <w:r>
        <w:fldChar w:fldCharType="begin"/>
      </w:r>
      <w:r>
        <w:instrText xml:space="preserve"> PAGEREF _Toc503854231 \h </w:instrText>
      </w:r>
      <w:r>
        <w:fldChar w:fldCharType="separate"/>
      </w:r>
      <w:r w:rsidR="00F46A2F">
        <w:t>1</w:t>
      </w:r>
      <w:r>
        <w:fldChar w:fldCharType="end"/>
      </w:r>
    </w:p>
    <w:p w:rsidR="00571A2F" w:rsidRDefault="00571A2F">
      <w:pPr>
        <w:pStyle w:val="TOC1"/>
        <w:rPr>
          <w:rFonts w:asciiTheme="minorHAnsi" w:eastAsiaTheme="minorEastAsia" w:hAnsiTheme="minorHAnsi" w:cstheme="minorBidi"/>
          <w:b w:val="0"/>
          <w:color w:val="auto"/>
          <w:spacing w:val="0"/>
          <w:sz w:val="22"/>
          <w:szCs w:val="22"/>
        </w:rPr>
      </w:pPr>
      <w:r>
        <w:t>2</w:t>
      </w:r>
      <w:r>
        <w:rPr>
          <w:rFonts w:asciiTheme="minorHAnsi" w:eastAsiaTheme="minorEastAsia" w:hAnsiTheme="minorHAnsi" w:cstheme="minorBidi"/>
          <w:b w:val="0"/>
          <w:color w:val="auto"/>
          <w:spacing w:val="0"/>
          <w:sz w:val="22"/>
          <w:szCs w:val="22"/>
        </w:rPr>
        <w:tab/>
      </w:r>
      <w:r>
        <w:t>User Interface</w:t>
      </w:r>
      <w:r>
        <w:tab/>
      </w:r>
      <w:r>
        <w:fldChar w:fldCharType="begin"/>
      </w:r>
      <w:r>
        <w:instrText xml:space="preserve"> PAGEREF _Toc503854232 \h </w:instrText>
      </w:r>
      <w:r>
        <w:fldChar w:fldCharType="separate"/>
      </w:r>
      <w:r w:rsidR="00F46A2F">
        <w:t>3</w:t>
      </w:r>
      <w:r>
        <w:fldChar w:fldCharType="end"/>
      </w:r>
    </w:p>
    <w:p w:rsidR="00571A2F" w:rsidRDefault="00571A2F">
      <w:pPr>
        <w:pStyle w:val="TOC2"/>
        <w:rPr>
          <w:rFonts w:asciiTheme="minorHAnsi" w:eastAsiaTheme="minorEastAsia" w:hAnsiTheme="minorHAnsi" w:cstheme="minorBidi"/>
          <w:color w:val="auto"/>
          <w:spacing w:val="0"/>
          <w:sz w:val="22"/>
          <w:szCs w:val="22"/>
        </w:rPr>
      </w:pPr>
      <w:r>
        <w:t>2.1</w:t>
      </w:r>
      <w:r>
        <w:rPr>
          <w:rFonts w:asciiTheme="minorHAnsi" w:eastAsiaTheme="minorEastAsia" w:hAnsiTheme="minorHAnsi" w:cstheme="minorBidi"/>
          <w:color w:val="auto"/>
          <w:spacing w:val="0"/>
          <w:sz w:val="22"/>
          <w:szCs w:val="22"/>
        </w:rPr>
        <w:tab/>
      </w:r>
      <w:r>
        <w:t>Home User Interface</w:t>
      </w:r>
      <w:r>
        <w:tab/>
      </w:r>
      <w:r>
        <w:fldChar w:fldCharType="begin"/>
      </w:r>
      <w:r>
        <w:instrText xml:space="preserve"> PAGEREF _Toc503854233 \h </w:instrText>
      </w:r>
      <w:r>
        <w:fldChar w:fldCharType="separate"/>
      </w:r>
      <w:r w:rsidR="00F46A2F">
        <w:t>3</w:t>
      </w:r>
      <w:r>
        <w:fldChar w:fldCharType="end"/>
      </w:r>
    </w:p>
    <w:p w:rsidR="00571A2F" w:rsidRDefault="00571A2F">
      <w:pPr>
        <w:pStyle w:val="TOC2"/>
        <w:rPr>
          <w:rFonts w:asciiTheme="minorHAnsi" w:eastAsiaTheme="minorEastAsia" w:hAnsiTheme="minorHAnsi" w:cstheme="minorBidi"/>
          <w:color w:val="auto"/>
          <w:spacing w:val="0"/>
          <w:sz w:val="22"/>
          <w:szCs w:val="22"/>
        </w:rPr>
      </w:pPr>
      <w:r>
        <w:t>2.2</w:t>
      </w:r>
      <w:r>
        <w:rPr>
          <w:rFonts w:asciiTheme="minorHAnsi" w:eastAsiaTheme="minorEastAsia" w:hAnsiTheme="minorHAnsi" w:cstheme="minorBidi"/>
          <w:color w:val="auto"/>
          <w:spacing w:val="0"/>
          <w:sz w:val="22"/>
          <w:szCs w:val="22"/>
        </w:rPr>
        <w:tab/>
      </w:r>
      <w:r>
        <w:t>Edit Department</w:t>
      </w:r>
      <w:r>
        <w:tab/>
      </w:r>
      <w:r>
        <w:fldChar w:fldCharType="begin"/>
      </w:r>
      <w:r>
        <w:instrText xml:space="preserve"> PAGEREF _Toc503854234 \h </w:instrText>
      </w:r>
      <w:r>
        <w:fldChar w:fldCharType="separate"/>
      </w:r>
      <w:r w:rsidR="00F46A2F">
        <w:t>4</w:t>
      </w:r>
      <w:r>
        <w:fldChar w:fldCharType="end"/>
      </w:r>
    </w:p>
    <w:p w:rsidR="004D1691" w:rsidRDefault="00C0683D" w:rsidP="004D1691">
      <w:pPr>
        <w:pStyle w:val="TOC1"/>
      </w:pPr>
      <w:r>
        <w:fldChar w:fldCharType="end"/>
      </w:r>
      <w:bookmarkEnd w:id="0"/>
      <w:bookmarkEnd w:id="1"/>
    </w:p>
    <w:p w:rsidR="004D1691" w:rsidRDefault="004D1691" w:rsidP="004D1691"/>
    <w:p w:rsidR="004D1691" w:rsidRDefault="004D1691" w:rsidP="004D1691"/>
    <w:p w:rsidR="004D1691" w:rsidRPr="004D1691" w:rsidRDefault="004D1691" w:rsidP="004D1691">
      <w:pPr>
        <w:sectPr w:rsidR="004D1691" w:rsidRPr="004D1691" w:rsidSect="004D1691">
          <w:footerReference w:type="default" r:id="rId12"/>
          <w:pgSz w:w="12240" w:h="15840" w:code="1"/>
          <w:pgMar w:top="1440" w:right="1152" w:bottom="1440" w:left="1152" w:header="720" w:footer="1080" w:gutter="0"/>
          <w:pgNumType w:fmt="lowerRoman" w:start="1"/>
          <w:cols w:space="720"/>
          <w:docGrid w:linePitch="360"/>
        </w:sectPr>
      </w:pPr>
    </w:p>
    <w:p w:rsidR="00E760A5" w:rsidRPr="001F2F85" w:rsidRDefault="00181670" w:rsidP="001F2F85">
      <w:pPr>
        <w:pStyle w:val="Heading1"/>
        <w:rPr>
          <w:szCs w:val="44"/>
        </w:rPr>
      </w:pPr>
      <w:bookmarkStart w:id="2" w:name="_Toc503854229"/>
      <w:r>
        <w:lastRenderedPageBreak/>
        <w:t>Introduction</w:t>
      </w:r>
      <w:bookmarkEnd w:id="2"/>
    </w:p>
    <w:p w:rsidR="001F2F85" w:rsidRDefault="00B567AE" w:rsidP="00383972">
      <w:pPr>
        <w:pStyle w:val="StyleHeading2Level2h2AChapxxChapxx1Chapxx2Chapxx31"/>
        <w:numPr>
          <w:ilvl w:val="1"/>
          <w:numId w:val="13"/>
        </w:numPr>
      </w:pPr>
      <w:bookmarkStart w:id="3" w:name="_Toc503854230"/>
      <w:r>
        <w:t>Overview</w:t>
      </w:r>
      <w:bookmarkEnd w:id="3"/>
    </w:p>
    <w:p w:rsidR="003D10A7" w:rsidRPr="003D10A7" w:rsidRDefault="00571A2F" w:rsidP="003D10A7">
      <w:pPr>
        <w:spacing w:after="240"/>
        <w:rPr>
          <w:rFonts w:cs="Arial"/>
        </w:rPr>
      </w:pPr>
      <w:r>
        <w:rPr>
          <w:rFonts w:cs="Arial"/>
        </w:rPr>
        <w:t xml:space="preserve">(This overview is copied from DotNetNuke Module Creator document) </w:t>
      </w:r>
      <w:r w:rsidR="003D10A7" w:rsidRPr="003D10A7">
        <w:rPr>
          <w:rFonts w:cs="Arial"/>
        </w:rPr>
        <w:t xml:space="preserve">DotNetNuke is a web application framework with a mission to make web software development simpler and more productive for the average developer. DotNetNuke provides a variety of specialized services that add value over what is available in the standard ASP.NET framework. These include, but are not limited to, a full framework for developing modular web applications, an extensibility model to add extensions to customize the platform to meet your needs, a robust security model which allows granular control over the activities a user can perform in the application, user interface patterns and controls to create a consistent modern user experience, and a skinning engine that allows you to transform the appearance of the application to match your branding. </w:t>
      </w:r>
    </w:p>
    <w:p w:rsidR="003D10A7" w:rsidRPr="003D10A7" w:rsidRDefault="003D10A7" w:rsidP="003D10A7">
      <w:pPr>
        <w:spacing w:after="240"/>
        <w:rPr>
          <w:rFonts w:cs="Arial"/>
        </w:rPr>
      </w:pPr>
      <w:r w:rsidRPr="003D10A7">
        <w:rPr>
          <w:rFonts w:cs="Arial"/>
        </w:rPr>
        <w:t xml:space="preserve">Every software development platform has its own unique characteristics and conventions which new developers need to understand in order to be effective. The majority of developers are familiar with developing web applications by creating new code assets on the file system, editing the source code in an IDE, and accessing these code assets by direct URL paths in a web browser. </w:t>
      </w:r>
    </w:p>
    <w:p w:rsidR="00B567AE" w:rsidRDefault="003D10A7" w:rsidP="003D10A7">
      <w:pPr>
        <w:spacing w:after="240"/>
        <w:rPr>
          <w:rFonts w:cs="Arial"/>
        </w:rPr>
      </w:pPr>
      <w:r w:rsidRPr="003D10A7">
        <w:rPr>
          <w:rFonts w:cs="Arial"/>
        </w:rPr>
        <w:t>However, because DotNetNuke is a modular CMS application, there is both a file system and database configuration required in order to develop and expose extensions. The file system and the database are wired up based on some unique conventions which are specific to DotNetNuke, which imposes an initial barrier to entry for new developers.</w:t>
      </w:r>
    </w:p>
    <w:p w:rsidR="003D10A7" w:rsidRPr="003D10A7" w:rsidRDefault="003D10A7" w:rsidP="003D10A7">
      <w:pPr>
        <w:spacing w:after="240"/>
        <w:rPr>
          <w:rFonts w:cs="Arial"/>
        </w:rPr>
      </w:pPr>
      <w:r w:rsidRPr="003D10A7">
        <w:rPr>
          <w:rFonts w:cs="Arial"/>
        </w:rPr>
        <w:t xml:space="preserve">The </w:t>
      </w:r>
      <w:r>
        <w:rPr>
          <w:rFonts w:cs="Arial"/>
        </w:rPr>
        <w:t>DotNetNuke</w:t>
      </w:r>
      <w:r w:rsidRPr="003D10A7">
        <w:rPr>
          <w:rFonts w:cs="Arial"/>
        </w:rPr>
        <w:t xml:space="preserve"> Portal application was highly successful at providing a simple “getting started” experience for developers who wanted to get up to speed on ASP.NET. The application was simple and “hackable” by developers with limited experience, yet it was still capable of being utilized in enterprise scenarios as well. This encouraged rapid adoption of ASP.NET and in fact, provided the initial momentum for the DotNetNuke ecosystem growth.</w:t>
      </w:r>
    </w:p>
    <w:p w:rsidR="003D10A7" w:rsidRPr="003D10A7" w:rsidRDefault="003D10A7" w:rsidP="003D10A7">
      <w:pPr>
        <w:spacing w:after="240"/>
        <w:rPr>
          <w:rFonts w:cs="Arial"/>
        </w:rPr>
      </w:pPr>
      <w:r w:rsidRPr="003D10A7">
        <w:rPr>
          <w:rFonts w:cs="Arial"/>
        </w:rPr>
        <w:t>For developers on the Microsoft platform who are familiar with ASP.NET we usually tell them that the DotNetNuke development model is consistent with what they are used to – that they just need to create User Controls ( *.ascx ) instead of Pages ( *.aspx ). The reality is that it is significantly more involved than that, with the initial challenge being where to start in terms of coming up to speed on the specifics of the DotNetNuke architecture, environment, and conventions. It is only after a developer navigates past this first step, that they can then utilize their ASP.NET skills productively and understand the value of the platform.</w:t>
      </w:r>
    </w:p>
    <w:p w:rsidR="00A504AB" w:rsidRDefault="003D10A7" w:rsidP="00383972">
      <w:pPr>
        <w:pStyle w:val="StyleHeading2Level2h2AChapxxChapxx1Chapxx2Chapxx31"/>
        <w:numPr>
          <w:ilvl w:val="1"/>
          <w:numId w:val="13"/>
        </w:numPr>
        <w:spacing w:after="240"/>
        <w:rPr>
          <w:rFonts w:cs="Arial"/>
        </w:rPr>
      </w:pPr>
      <w:bookmarkStart w:id="4" w:name="_Toc503854231"/>
      <w:r>
        <w:rPr>
          <w:rFonts w:cs="Arial"/>
        </w:rPr>
        <w:t>Business Need</w:t>
      </w:r>
      <w:bookmarkEnd w:id="4"/>
    </w:p>
    <w:p w:rsidR="003D10A7" w:rsidRPr="003D10A7" w:rsidRDefault="003D10A7" w:rsidP="003D10A7">
      <w:pPr>
        <w:spacing w:after="240"/>
        <w:rPr>
          <w:rFonts w:cs="Arial"/>
        </w:rPr>
      </w:pPr>
      <w:r w:rsidRPr="003D10A7">
        <w:rPr>
          <w:rFonts w:cs="Arial"/>
        </w:rPr>
        <w:t xml:space="preserve">Traditionally, developers have had to rely on documentation and sample modules in order to obtain the knowledge required to become productive on the platform. Unfortunately, the documentation and sample modules are not well organized, nor are they focused on specific developer personas or why one approach is better than another depending on the business scenario. This is not an optimal model. Over the years, there have been a number of different approaches to attempt to deal with this problem. </w:t>
      </w:r>
    </w:p>
    <w:p w:rsidR="003D10A7" w:rsidRPr="003D10A7" w:rsidRDefault="003D10A7" w:rsidP="003D10A7">
      <w:pPr>
        <w:spacing w:after="240"/>
        <w:rPr>
          <w:rFonts w:cs="Arial"/>
        </w:rPr>
      </w:pPr>
      <w:r w:rsidRPr="003D10A7">
        <w:rPr>
          <w:rFonts w:cs="Arial"/>
        </w:rPr>
        <w:t xml:space="preserve">In </w:t>
      </w:r>
      <w:r w:rsidR="00170CF0">
        <w:rPr>
          <w:rFonts w:cs="Arial"/>
        </w:rPr>
        <w:t xml:space="preserve">this module, </w:t>
      </w:r>
      <w:r w:rsidRPr="003D10A7">
        <w:rPr>
          <w:rFonts w:cs="Arial"/>
        </w:rPr>
        <w:t xml:space="preserve">we overhauled the “Create New Module” user interface to reduce the number of steps required to create some basic module assets on the file system. This was done in the application itself </w:t>
      </w:r>
      <w:r w:rsidRPr="003D10A7">
        <w:rPr>
          <w:rFonts w:cs="Arial"/>
        </w:rPr>
        <w:lastRenderedPageBreak/>
        <w:t>which made it slightly more discoverable and it did deal with both the file system and database configuration</w:t>
      </w:r>
      <w:r w:rsidR="00170CF0" w:rsidRPr="003D10A7">
        <w:rPr>
          <w:rFonts w:cs="Arial"/>
        </w:rPr>
        <w:t>, in order to get up and running</w:t>
      </w:r>
      <w:r w:rsidRPr="003D10A7">
        <w:rPr>
          <w:rFonts w:cs="Arial"/>
        </w:rPr>
        <w:t>.</w:t>
      </w:r>
    </w:p>
    <w:p w:rsidR="003D10A7" w:rsidRDefault="003D10A7" w:rsidP="003D10A7">
      <w:pPr>
        <w:spacing w:after="240"/>
        <w:rPr>
          <w:rFonts w:cs="Arial"/>
        </w:rPr>
      </w:pPr>
      <w:r w:rsidRPr="003D10A7">
        <w:rPr>
          <w:rFonts w:cs="Arial"/>
        </w:rPr>
        <w:t>We have the opportunity to improve the developer experience and solve the problems outlined above.</w:t>
      </w:r>
    </w:p>
    <w:p w:rsidR="003D10A7" w:rsidRPr="00A504AB" w:rsidRDefault="00047E6A" w:rsidP="00047E6A">
      <w:pPr>
        <w:pStyle w:val="Heading1"/>
      </w:pPr>
      <w:bookmarkStart w:id="5" w:name="_Toc503854232"/>
      <w:r>
        <w:lastRenderedPageBreak/>
        <w:t>User Interface</w:t>
      </w:r>
      <w:bookmarkEnd w:id="5"/>
    </w:p>
    <w:p w:rsidR="001F2F85" w:rsidRPr="00450474" w:rsidRDefault="00170CF0" w:rsidP="00170CF0">
      <w:pPr>
        <w:spacing w:after="240"/>
      </w:pPr>
      <w:r>
        <w:rPr>
          <w:rFonts w:cs="Arial"/>
        </w:rPr>
        <w:t>This module can be used by users with host role only.</w:t>
      </w:r>
    </w:p>
    <w:p w:rsidR="001F2F85" w:rsidRDefault="001F2F85" w:rsidP="001F2F85">
      <w:r w:rsidRPr="00AB7B4B">
        <w:t>T</w:t>
      </w:r>
      <w:r w:rsidR="002C68D3" w:rsidRPr="00AB7B4B">
        <w:t>he</w:t>
      </w:r>
      <w:r w:rsidR="00170CF0">
        <w:t>re are 3</w:t>
      </w:r>
      <w:r w:rsidR="00B567AE">
        <w:t xml:space="preserve"> main</w:t>
      </w:r>
      <w:r w:rsidR="00633087" w:rsidRPr="00AB7B4B">
        <w:t xml:space="preserve"> interface</w:t>
      </w:r>
      <w:r w:rsidR="00B567AE">
        <w:t>s:</w:t>
      </w:r>
    </w:p>
    <w:p w:rsidR="00B567AE" w:rsidRDefault="00170CF0" w:rsidP="00383972">
      <w:pPr>
        <w:numPr>
          <w:ilvl w:val="0"/>
          <w:numId w:val="20"/>
        </w:numPr>
      </w:pPr>
      <w:r>
        <w:t>Home</w:t>
      </w:r>
      <w:r w:rsidR="00B567AE">
        <w:t xml:space="preserve">: Home page for </w:t>
      </w:r>
      <w:r>
        <w:t>Module Generator</w:t>
      </w:r>
      <w:r w:rsidR="00047E6A">
        <w:t xml:space="preserve"> to</w:t>
      </w:r>
      <w:r>
        <w:t xml:space="preserve"> generate the new module based on specific department.</w:t>
      </w:r>
    </w:p>
    <w:p w:rsidR="004523CB" w:rsidRDefault="00170CF0" w:rsidP="00383972">
      <w:pPr>
        <w:numPr>
          <w:ilvl w:val="0"/>
          <w:numId w:val="20"/>
        </w:numPr>
      </w:pPr>
      <w:r>
        <w:t>Edit Department</w:t>
      </w:r>
      <w:r w:rsidR="004523CB">
        <w:t xml:space="preserve">: a web page for </w:t>
      </w:r>
      <w:r>
        <w:t>insert/update/delete departments.</w:t>
      </w:r>
    </w:p>
    <w:p w:rsidR="00047E6A" w:rsidRDefault="00170CF0" w:rsidP="00531532">
      <w:pPr>
        <w:numPr>
          <w:ilvl w:val="0"/>
          <w:numId w:val="20"/>
        </w:numPr>
      </w:pPr>
      <w:r>
        <w:t>Manual</w:t>
      </w:r>
      <w:r w:rsidR="004523CB">
        <w:t xml:space="preserve">: a web page to </w:t>
      </w:r>
      <w:r>
        <w:t>display this document</w:t>
      </w:r>
      <w:bookmarkStart w:id="6" w:name="_Toc217719271"/>
      <w:r>
        <w:t>.</w:t>
      </w:r>
    </w:p>
    <w:p w:rsidR="00047E6A" w:rsidRDefault="00047E6A" w:rsidP="00047E6A">
      <w:pPr>
        <w:pStyle w:val="StyleHeading2Level2h2AChapxxChapxx1Chapxx2Chapxx31"/>
        <w:numPr>
          <w:ilvl w:val="1"/>
          <w:numId w:val="28"/>
        </w:numPr>
      </w:pPr>
      <w:bookmarkStart w:id="7" w:name="_Toc503854233"/>
      <w:r>
        <w:t>Home User Interface</w:t>
      </w:r>
      <w:bookmarkEnd w:id="7"/>
    </w:p>
    <w:p w:rsidR="000D4A5A" w:rsidRDefault="00047E6A" w:rsidP="00047E6A">
      <w:pPr>
        <w:pStyle w:val="NoSpacing"/>
        <w:jc w:val="center"/>
      </w:pPr>
      <w:bookmarkStart w:id="8" w:name="_GoBack"/>
      <w:r>
        <w:rPr>
          <w:noProof/>
        </w:rPr>
        <w:drawing>
          <wp:inline distT="0" distB="0" distL="0" distR="0" wp14:anchorId="13C33203" wp14:editId="42624613">
            <wp:extent cx="5019675" cy="56077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2484" cy="5644445"/>
                    </a:xfrm>
                    <a:prstGeom prst="rect">
                      <a:avLst/>
                    </a:prstGeom>
                  </pic:spPr>
                </pic:pic>
              </a:graphicData>
            </a:graphic>
          </wp:inline>
        </w:drawing>
      </w:r>
      <w:bookmarkEnd w:id="8"/>
    </w:p>
    <w:p w:rsidR="00047E6A" w:rsidRDefault="00047E6A" w:rsidP="00047E6A">
      <w:pPr>
        <w:pStyle w:val="StyleHeading2Level2h2AChapxxChapxx1Chapxx2Chapxx31"/>
        <w:numPr>
          <w:ilvl w:val="1"/>
          <w:numId w:val="28"/>
        </w:numPr>
      </w:pPr>
      <w:bookmarkStart w:id="9" w:name="_Toc503854234"/>
      <w:r>
        <w:lastRenderedPageBreak/>
        <w:t>Edit Department</w:t>
      </w:r>
      <w:bookmarkEnd w:id="9"/>
    </w:p>
    <w:p w:rsidR="00047E6A" w:rsidRDefault="00047E6A" w:rsidP="00047E6A">
      <w:pPr>
        <w:pStyle w:val="NoSpacing"/>
        <w:jc w:val="center"/>
      </w:pPr>
      <w:r>
        <w:rPr>
          <w:noProof/>
        </w:rPr>
        <w:drawing>
          <wp:inline distT="0" distB="0" distL="0" distR="0" wp14:anchorId="56D13A0B" wp14:editId="33ACA46B">
            <wp:extent cx="6400800" cy="40493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4049395"/>
                    </a:xfrm>
                    <a:prstGeom prst="rect">
                      <a:avLst/>
                    </a:prstGeom>
                  </pic:spPr>
                </pic:pic>
              </a:graphicData>
            </a:graphic>
          </wp:inline>
        </w:drawing>
      </w:r>
      <w:bookmarkEnd w:id="6"/>
    </w:p>
    <w:sectPr w:rsidR="00047E6A" w:rsidSect="000D4A5A">
      <w:pgSz w:w="12240" w:h="15840" w:code="1"/>
      <w:pgMar w:top="1584" w:right="1008" w:bottom="1008" w:left="1152" w:header="720" w:footer="108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B0F" w:rsidRDefault="007C6B0F">
      <w:r>
        <w:separator/>
      </w:r>
    </w:p>
  </w:endnote>
  <w:endnote w:type="continuationSeparator" w:id="0">
    <w:p w:rsidR="007C6B0F" w:rsidRDefault="007C6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CF0" w:rsidRDefault="00170CF0" w:rsidP="00846AB9">
    <w:pPr>
      <w:pStyle w:val="Footer"/>
      <w:tabs>
        <w:tab w:val="clear" w:pos="4320"/>
        <w:tab w:val="left" w:pos="1166"/>
        <w:tab w:val="left" w:pos="5310"/>
      </w:tabs>
      <w:jc w:val="center"/>
      <w:rPr>
        <w:rStyle w:val="PageNumber"/>
      </w:rPr>
    </w:pPr>
    <w:r w:rsidRPr="00846AB9">
      <w:rPr>
        <w:rFonts w:ascii="Arial" w:hAnsi="Arial" w:cs="Arial"/>
        <w:i/>
        <w:sz w:val="15"/>
        <w:szCs w:val="15"/>
      </w:rPr>
      <w:t xml:space="preserve">DBH </w:t>
    </w:r>
    <w:r>
      <w:rPr>
        <w:rFonts w:ascii="Arial" w:hAnsi="Arial" w:cs="Arial"/>
        <w:i/>
        <w:sz w:val="15"/>
        <w:szCs w:val="15"/>
      </w:rPr>
      <w:t>–</w:t>
    </w:r>
    <w:r w:rsidRPr="00846AB9">
      <w:rPr>
        <w:rFonts w:ascii="Arial" w:hAnsi="Arial" w:cs="Arial"/>
        <w:i/>
        <w:sz w:val="15"/>
        <w:szCs w:val="15"/>
      </w:rPr>
      <w:t xml:space="preserve"> </w:t>
    </w:r>
    <w:r>
      <w:rPr>
        <w:rFonts w:ascii="Arial" w:hAnsi="Arial" w:cs="Arial"/>
        <w:i/>
        <w:sz w:val="15"/>
        <w:szCs w:val="15"/>
      </w:rPr>
      <w:t>Module Generator User Manual</w:t>
    </w:r>
  </w:p>
  <w:p w:rsidR="00170CF0" w:rsidRDefault="00170CF0" w:rsidP="003573AC">
    <w:pPr>
      <w:pStyle w:val="Footer"/>
      <w:tabs>
        <w:tab w:val="clear" w:pos="4320"/>
        <w:tab w:val="left" w:pos="1166"/>
        <w:tab w:val="left" w:pos="5310"/>
      </w:tabs>
      <w:jc w:val="center"/>
    </w:pPr>
    <w:r>
      <w:t xml:space="preserve">Page </w:t>
    </w:r>
    <w:r>
      <w:fldChar w:fldCharType="begin"/>
    </w:r>
    <w:r>
      <w:instrText xml:space="preserve"> PAGE </w:instrText>
    </w:r>
    <w:r>
      <w:fldChar w:fldCharType="separate"/>
    </w:r>
    <w:r w:rsidR="00F46A2F">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B0F" w:rsidRDefault="007C6B0F">
      <w:r>
        <w:separator/>
      </w:r>
    </w:p>
  </w:footnote>
  <w:footnote w:type="continuationSeparator" w:id="0">
    <w:p w:rsidR="007C6B0F" w:rsidRDefault="007C6B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2376B"/>
    <w:multiLevelType w:val="singleLevel"/>
    <w:tmpl w:val="3EAEED78"/>
    <w:lvl w:ilvl="0">
      <w:start w:val="1"/>
      <w:numFmt w:val="decimal"/>
      <w:pStyle w:val="Numlist"/>
      <w:lvlText w:val="%1."/>
      <w:lvlJc w:val="left"/>
      <w:pPr>
        <w:tabs>
          <w:tab w:val="num" w:pos="720"/>
        </w:tabs>
        <w:ind w:left="360" w:hanging="360"/>
      </w:pPr>
      <w:rPr>
        <w:rFonts w:hint="default"/>
      </w:rPr>
    </w:lvl>
  </w:abstractNum>
  <w:abstractNum w:abstractNumId="1" w15:restartNumberingAfterBreak="0">
    <w:nsid w:val="04EA4042"/>
    <w:multiLevelType w:val="hybridMultilevel"/>
    <w:tmpl w:val="C40C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57462"/>
    <w:multiLevelType w:val="multilevel"/>
    <w:tmpl w:val="7F8EFEF2"/>
    <w:lvl w:ilvl="0">
      <w:start w:val="1"/>
      <w:numFmt w:val="decimal"/>
      <w:lvlText w:val="%1"/>
      <w:lvlJc w:val="left"/>
      <w:pPr>
        <w:tabs>
          <w:tab w:val="num" w:pos="1170"/>
        </w:tabs>
        <w:ind w:left="1170" w:hanging="1170"/>
      </w:pPr>
      <w:rPr>
        <w:rFonts w:hint="default"/>
      </w:rPr>
    </w:lvl>
    <w:lvl w:ilvl="1">
      <w:start w:val="1"/>
      <w:numFmt w:val="decimal"/>
      <w:lvlText w:val="%1.%2"/>
      <w:lvlJc w:val="left"/>
      <w:pPr>
        <w:tabs>
          <w:tab w:val="num" w:pos="1170"/>
        </w:tabs>
        <w:ind w:left="1170" w:hanging="1170"/>
      </w:pPr>
      <w:rPr>
        <w:rFonts w:hint="default"/>
      </w:rPr>
    </w:lvl>
    <w:lvl w:ilvl="2">
      <w:start w:val="2"/>
      <w:numFmt w:val="decimal"/>
      <w:lvlText w:val="%1.%2.%3"/>
      <w:lvlJc w:val="left"/>
      <w:pPr>
        <w:tabs>
          <w:tab w:val="num" w:pos="1170"/>
        </w:tabs>
        <w:ind w:left="1170" w:hanging="1170"/>
      </w:pPr>
      <w:rPr>
        <w:rFonts w:hint="default"/>
      </w:rPr>
    </w:lvl>
    <w:lvl w:ilvl="3">
      <w:start w:val="3"/>
      <w:numFmt w:val="decimal"/>
      <w:lvlText w:val="%1.%2.%3.%4"/>
      <w:lvlJc w:val="left"/>
      <w:pPr>
        <w:tabs>
          <w:tab w:val="num" w:pos="1170"/>
        </w:tabs>
        <w:ind w:left="1170" w:hanging="1170"/>
      </w:pPr>
      <w:rPr>
        <w:rFonts w:hint="default"/>
      </w:rPr>
    </w:lvl>
    <w:lvl w:ilvl="4">
      <w:start w:val="1"/>
      <w:numFmt w:val="decimal"/>
      <w:lvlText w:val="%1.%2.%3.%4.%5"/>
      <w:lvlJc w:val="left"/>
      <w:pPr>
        <w:tabs>
          <w:tab w:val="num" w:pos="1170"/>
        </w:tabs>
        <w:ind w:left="1170" w:hanging="1170"/>
      </w:pPr>
      <w:rPr>
        <w:rFonts w:hint="default"/>
      </w:rPr>
    </w:lvl>
    <w:lvl w:ilvl="5">
      <w:start w:val="1"/>
      <w:numFmt w:val="decimal"/>
      <w:lvlText w:val="%1.%2.%3.%4.%5.%6"/>
      <w:lvlJc w:val="left"/>
      <w:pPr>
        <w:tabs>
          <w:tab w:val="num" w:pos="1170"/>
        </w:tabs>
        <w:ind w:left="1170" w:hanging="117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D20341A"/>
    <w:multiLevelType w:val="multilevel"/>
    <w:tmpl w:val="BE38EB30"/>
    <w:lvl w:ilvl="0">
      <w:start w:val="2"/>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3B35C8E"/>
    <w:multiLevelType w:val="hybridMultilevel"/>
    <w:tmpl w:val="19BE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7477A"/>
    <w:multiLevelType w:val="hybridMultilevel"/>
    <w:tmpl w:val="7150A0C6"/>
    <w:lvl w:ilvl="0" w:tplc="6748A954">
      <w:start w:val="1"/>
      <w:numFmt w:val="bullet"/>
      <w:pStyle w:val="Bullet2Last"/>
      <w:lvlText w:val=""/>
      <w:lvlJc w:val="left"/>
      <w:pPr>
        <w:tabs>
          <w:tab w:val="num" w:pos="720"/>
        </w:tabs>
        <w:ind w:left="360" w:firstLine="0"/>
      </w:pPr>
      <w:rPr>
        <w:rFonts w:ascii="Wingdings" w:hAnsi="Wingdings" w:hint="default"/>
        <w:b w:val="0"/>
        <w:i w:val="0"/>
        <w:color w:val="000000"/>
        <w:position w:val="4"/>
        <w:sz w:val="1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0E6CAD"/>
    <w:multiLevelType w:val="hybridMultilevel"/>
    <w:tmpl w:val="398E64C4"/>
    <w:lvl w:ilvl="0" w:tplc="070493BE">
      <w:start w:val="1"/>
      <w:numFmt w:val="bullet"/>
      <w:pStyle w:val="Checklist"/>
      <w:lvlText w:val=""/>
      <w:lvlJc w:val="left"/>
      <w:pPr>
        <w:tabs>
          <w:tab w:val="num" w:pos="360"/>
        </w:tabs>
        <w:ind w:left="360" w:hanging="360"/>
      </w:pPr>
      <w:rPr>
        <w:rFonts w:ascii="Wingdings" w:hAnsi="Wingdings" w:hint="default"/>
        <w:b w:val="0"/>
        <w:i w:val="0"/>
        <w:caps w:val="0"/>
        <w:strike w:val="0"/>
        <w:dstrike w:val="0"/>
        <w:vanish w:val="0"/>
        <w:color w:val="auto"/>
        <w:spacing w:val="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7247A3"/>
    <w:multiLevelType w:val="multilevel"/>
    <w:tmpl w:val="3CA28BF8"/>
    <w:lvl w:ilvl="0">
      <w:start w:val="1"/>
      <w:numFmt w:val="bullet"/>
      <w:pStyle w:val="Bullet1"/>
      <w:lvlText w:val=""/>
      <w:lvlJc w:val="left"/>
      <w:pPr>
        <w:tabs>
          <w:tab w:val="num" w:pos="360"/>
        </w:tabs>
        <w:ind w:left="0" w:firstLine="0"/>
      </w:pPr>
      <w:rPr>
        <w:rFonts w:ascii="Wingdings" w:hAnsi="Wingdings" w:hint="default"/>
        <w:b w:val="0"/>
        <w:i w:val="0"/>
        <w:color w:val="000000"/>
        <w:position w:val="4"/>
        <w:sz w:val="14"/>
      </w:rPr>
    </w:lvl>
    <w:lvl w:ilvl="1">
      <w:start w:val="1"/>
      <w:numFmt w:val="bullet"/>
      <w:lvlText w:val=""/>
      <w:lvlJc w:val="left"/>
      <w:pPr>
        <w:tabs>
          <w:tab w:val="num" w:pos="720"/>
        </w:tabs>
        <w:ind w:left="720" w:hanging="360"/>
      </w:pPr>
      <w:rPr>
        <w:rFonts w:ascii="Wingdings" w:hAnsi="Wingdings" w:hint="default"/>
        <w:b w:val="0"/>
        <w:i w:val="0"/>
        <w:color w:val="000000"/>
        <w:sz w:val="10"/>
      </w:rPr>
    </w:lvl>
    <w:lvl w:ilvl="2">
      <w:start w:val="1"/>
      <w:numFmt w:val="bullet"/>
      <w:lvlText w:val="−"/>
      <w:lvlJc w:val="left"/>
      <w:pPr>
        <w:tabs>
          <w:tab w:val="num" w:pos="1080"/>
        </w:tabs>
        <w:ind w:left="1080" w:hanging="360"/>
      </w:pPr>
      <w:rPr>
        <w:rFonts w:ascii="Times New Roman" w:cs="Times New Roman"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29B24979"/>
    <w:multiLevelType w:val="hybridMultilevel"/>
    <w:tmpl w:val="BE92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A03774"/>
    <w:multiLevelType w:val="hybridMultilevel"/>
    <w:tmpl w:val="188ABF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E00BA"/>
    <w:multiLevelType w:val="multilevel"/>
    <w:tmpl w:val="B6CA1674"/>
    <w:lvl w:ilvl="0">
      <w:start w:val="1"/>
      <w:numFmt w:val="bullet"/>
      <w:pStyle w:val="Bullet3Last"/>
      <w:lvlText w:val="−"/>
      <w:lvlJc w:val="left"/>
      <w:pPr>
        <w:tabs>
          <w:tab w:val="num" w:pos="1080"/>
        </w:tabs>
        <w:ind w:left="360" w:firstLine="360"/>
      </w:pPr>
      <w:rPr>
        <w:rFonts w:ascii="Times" w:hAnsi="Times" w:cs="Times New Roman" w:hint="default"/>
        <w:b w:val="0"/>
        <w:i w:val="0"/>
        <w:color w:val="000000"/>
        <w:position w:val="4"/>
        <w:sz w:val="22"/>
      </w:rPr>
    </w:lvl>
    <w:lvl w:ilvl="1">
      <w:start w:val="1"/>
      <w:numFmt w:val="bullet"/>
      <w:lvlText w:val=""/>
      <w:lvlJc w:val="left"/>
      <w:pPr>
        <w:tabs>
          <w:tab w:val="num" w:pos="1440"/>
        </w:tabs>
        <w:ind w:left="1440" w:hanging="360"/>
      </w:pPr>
      <w:rPr>
        <w:rFonts w:ascii="Wingdings" w:hAnsi="Wingdings" w:hint="default"/>
        <w:b w:val="0"/>
        <w:i w:val="0"/>
        <w:color w:val="999999"/>
        <w:sz w:val="10"/>
      </w:rPr>
    </w:lvl>
    <w:lvl w:ilvl="2">
      <w:start w:val="1"/>
      <w:numFmt w:val="bullet"/>
      <w:lvlText w:val="−"/>
      <w:lvlJc w:val="left"/>
      <w:pPr>
        <w:tabs>
          <w:tab w:val="num" w:pos="1800"/>
        </w:tabs>
        <w:ind w:left="1080" w:firstLine="360"/>
      </w:pPr>
      <w:rPr>
        <w:rFonts w:ascii="Times New Roman" w:cs="Times New Roman"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1" w15:restartNumberingAfterBreak="0">
    <w:nsid w:val="3F780F36"/>
    <w:multiLevelType w:val="hybridMultilevel"/>
    <w:tmpl w:val="1B88A76A"/>
    <w:lvl w:ilvl="0" w:tplc="5A6E81D6">
      <w:start w:val="1"/>
      <w:numFmt w:val="bullet"/>
      <w:pStyle w:val="TableBullet"/>
      <w:lvlText w:val=""/>
      <w:lvlJc w:val="left"/>
      <w:pPr>
        <w:tabs>
          <w:tab w:val="num" w:pos="360"/>
        </w:tabs>
        <w:ind w:left="360" w:hanging="360"/>
      </w:pPr>
      <w:rPr>
        <w:rFonts w:ascii="Wingdings" w:hAnsi="Wingdings" w:hint="default"/>
        <w:b w:val="0"/>
        <w:i w:val="0"/>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FA1365E"/>
    <w:multiLevelType w:val="hybridMultilevel"/>
    <w:tmpl w:val="4A9816F2"/>
    <w:lvl w:ilvl="0" w:tplc="8612E04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F5D14"/>
    <w:multiLevelType w:val="hybridMultilevel"/>
    <w:tmpl w:val="02D4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7C4FBA"/>
    <w:multiLevelType w:val="hybridMultilevel"/>
    <w:tmpl w:val="A746C1AC"/>
    <w:lvl w:ilvl="0" w:tplc="12CC6406">
      <w:start w:val="1"/>
      <w:numFmt w:val="bullet"/>
      <w:pStyle w:val="Bullet1Last"/>
      <w:lvlText w:val=""/>
      <w:lvlJc w:val="left"/>
      <w:pPr>
        <w:tabs>
          <w:tab w:val="num" w:pos="360"/>
        </w:tabs>
        <w:ind w:left="360" w:hanging="360"/>
      </w:pPr>
      <w:rPr>
        <w:rFonts w:ascii="Wingdings" w:hAnsi="Wingdings" w:hint="default"/>
        <w:b w:val="0"/>
        <w:i w:val="0"/>
        <w:color w:val="000000"/>
        <w:position w:val="4"/>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AC11BE"/>
    <w:multiLevelType w:val="hybridMultilevel"/>
    <w:tmpl w:val="9ABCB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103C46"/>
    <w:multiLevelType w:val="multilevel"/>
    <w:tmpl w:val="5EFC5AC2"/>
    <w:lvl w:ilvl="0">
      <w:start w:val="1"/>
      <w:numFmt w:val="decimal"/>
      <w:lvlText w:val="%1"/>
      <w:lvlJc w:val="left"/>
      <w:pPr>
        <w:tabs>
          <w:tab w:val="num" w:pos="720"/>
        </w:tabs>
        <w:ind w:left="720" w:hanging="720"/>
      </w:pPr>
      <w:rPr>
        <w:rFonts w:hint="default"/>
      </w:rPr>
    </w:lvl>
    <w:lvl w:ilvl="1">
      <w:start w:val="1"/>
      <w:numFmt w:val="decimal"/>
      <w:pStyle w:val="Heading2"/>
      <w:lvlText w:val="%1.%2"/>
      <w:lvlJc w:val="left"/>
      <w:pPr>
        <w:tabs>
          <w:tab w:val="num" w:pos="1080"/>
        </w:tabs>
        <w:ind w:left="1080" w:hanging="1080"/>
      </w:pPr>
      <w:rPr>
        <w:rFonts w:hint="default"/>
      </w:rPr>
    </w:lvl>
    <w:lvl w:ilvl="2">
      <w:start w:val="1"/>
      <w:numFmt w:val="decimal"/>
      <w:lvlText w:val="%1.%2.%3"/>
      <w:lvlJc w:val="left"/>
      <w:pPr>
        <w:tabs>
          <w:tab w:val="num" w:pos="1440"/>
        </w:tabs>
        <w:ind w:left="0" w:firstLine="0"/>
      </w:pPr>
      <w:rPr>
        <w:rFonts w:hint="default"/>
      </w:rPr>
    </w:lvl>
    <w:lvl w:ilvl="3">
      <w:start w:val="1"/>
      <w:numFmt w:val="decimal"/>
      <w:pStyle w:val="Heading4"/>
      <w:lvlText w:val="%1.%2.%3.%4"/>
      <w:lvlJc w:val="left"/>
      <w:pPr>
        <w:tabs>
          <w:tab w:val="num" w:pos="2160"/>
        </w:tabs>
        <w:ind w:left="0" w:firstLine="0"/>
      </w:pPr>
      <w:rPr>
        <w:rFonts w:hint="default"/>
      </w:rPr>
    </w:lvl>
    <w:lvl w:ilvl="4">
      <w:start w:val="1"/>
      <w:numFmt w:val="decimal"/>
      <w:pStyle w:val="Heading5"/>
      <w:lvlText w:val="%1.%2.%3.%4.%5"/>
      <w:lvlJc w:val="left"/>
      <w:pPr>
        <w:tabs>
          <w:tab w:val="num" w:pos="2520"/>
        </w:tabs>
        <w:ind w:left="1170" w:hanging="117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7" w15:restartNumberingAfterBreak="0">
    <w:nsid w:val="5C8536E1"/>
    <w:multiLevelType w:val="hybridMultilevel"/>
    <w:tmpl w:val="4B86CACE"/>
    <w:lvl w:ilvl="0" w:tplc="4490AB14">
      <w:start w:val="1"/>
      <w:numFmt w:val="decimal"/>
      <w:pStyle w:val="Tablelist"/>
      <w:lvlText w:val="%1."/>
      <w:lvlJc w:val="left"/>
      <w:pPr>
        <w:tabs>
          <w:tab w:val="num" w:pos="432"/>
        </w:tabs>
        <w:ind w:left="432" w:hanging="432"/>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FA9156E"/>
    <w:multiLevelType w:val="multilevel"/>
    <w:tmpl w:val="859C2CE6"/>
    <w:lvl w:ilvl="0">
      <w:start w:val="1"/>
      <w:numFmt w:val="decimal"/>
      <w:pStyle w:val="Heading1"/>
      <w:lvlText w:val="%1"/>
      <w:lvlJc w:val="left"/>
      <w:pPr>
        <w:tabs>
          <w:tab w:val="num" w:pos="720"/>
        </w:tabs>
        <w:ind w:left="720" w:hanging="720"/>
      </w:pPr>
      <w:rPr>
        <w:rFonts w:hint="default"/>
      </w:rPr>
    </w:lvl>
    <w:lvl w:ilvl="1">
      <w:start w:val="6"/>
      <w:numFmt w:val="decimal"/>
      <w:pStyle w:val="StyleHeading2Level2h2AChapxxChapxx1Chapxx2Chapxx31"/>
      <w:lvlText w:val="%1.%2"/>
      <w:lvlJc w:val="left"/>
      <w:pPr>
        <w:tabs>
          <w:tab w:val="num" w:pos="1080"/>
        </w:tabs>
        <w:ind w:left="1080" w:hanging="1080"/>
      </w:pPr>
      <w:rPr>
        <w:rFonts w:hint="default"/>
      </w:rPr>
    </w:lvl>
    <w:lvl w:ilvl="2">
      <w:start w:val="1"/>
      <w:numFmt w:val="decimal"/>
      <w:lvlText w:val="%3.%2.1"/>
      <w:lvlJc w:val="left"/>
      <w:pPr>
        <w:tabs>
          <w:tab w:val="num" w:pos="1440"/>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160"/>
        </w:tabs>
        <w:ind w:left="0" w:firstLine="0"/>
      </w:pPr>
      <w:rPr>
        <w:rFonts w:hint="default"/>
      </w:rPr>
    </w:lvl>
    <w:lvl w:ilvl="4">
      <w:start w:val="1"/>
      <w:numFmt w:val="decimal"/>
      <w:lvlText w:val="%1.%2.%3.%4.%5"/>
      <w:lvlJc w:val="left"/>
      <w:pPr>
        <w:tabs>
          <w:tab w:val="num" w:pos="2520"/>
        </w:tabs>
        <w:ind w:left="1170" w:hanging="117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71E3F4F"/>
    <w:multiLevelType w:val="hybridMultilevel"/>
    <w:tmpl w:val="0608CAC0"/>
    <w:lvl w:ilvl="0" w:tplc="EB6EA42E">
      <w:start w:val="1"/>
      <w:numFmt w:val="bullet"/>
      <w:pStyle w:val="TableBulletlast"/>
      <w:lvlText w:val=""/>
      <w:lvlJc w:val="left"/>
      <w:pPr>
        <w:tabs>
          <w:tab w:val="num" w:pos="360"/>
        </w:tabs>
        <w:ind w:left="360" w:hanging="360"/>
      </w:pPr>
      <w:rPr>
        <w:rFonts w:ascii="Wingdings" w:hAnsi="Wingdings" w:hint="default"/>
        <w:b w:val="0"/>
        <w:i w:val="0"/>
        <w:sz w:val="12"/>
      </w:rPr>
    </w:lvl>
    <w:lvl w:ilvl="1" w:tplc="210E9EAE" w:tentative="1">
      <w:start w:val="1"/>
      <w:numFmt w:val="bullet"/>
      <w:lvlText w:val="o"/>
      <w:lvlJc w:val="left"/>
      <w:pPr>
        <w:tabs>
          <w:tab w:val="num" w:pos="1440"/>
        </w:tabs>
        <w:ind w:left="1440" w:hanging="360"/>
      </w:pPr>
      <w:rPr>
        <w:rFonts w:ascii="Courier New" w:hAnsi="Courier New" w:hint="default"/>
      </w:rPr>
    </w:lvl>
    <w:lvl w:ilvl="2" w:tplc="1152F97C" w:tentative="1">
      <w:start w:val="1"/>
      <w:numFmt w:val="bullet"/>
      <w:lvlText w:val=""/>
      <w:lvlJc w:val="left"/>
      <w:pPr>
        <w:tabs>
          <w:tab w:val="num" w:pos="2160"/>
        </w:tabs>
        <w:ind w:left="2160" w:hanging="360"/>
      </w:pPr>
      <w:rPr>
        <w:rFonts w:ascii="Wingdings" w:hAnsi="Wingdings" w:hint="default"/>
      </w:rPr>
    </w:lvl>
    <w:lvl w:ilvl="3" w:tplc="C896A61C" w:tentative="1">
      <w:start w:val="1"/>
      <w:numFmt w:val="bullet"/>
      <w:lvlText w:val=""/>
      <w:lvlJc w:val="left"/>
      <w:pPr>
        <w:tabs>
          <w:tab w:val="num" w:pos="2880"/>
        </w:tabs>
        <w:ind w:left="2880" w:hanging="360"/>
      </w:pPr>
      <w:rPr>
        <w:rFonts w:ascii="Symbol" w:hAnsi="Symbol" w:hint="default"/>
      </w:rPr>
    </w:lvl>
    <w:lvl w:ilvl="4" w:tplc="1CDA4548" w:tentative="1">
      <w:start w:val="1"/>
      <w:numFmt w:val="bullet"/>
      <w:lvlText w:val="o"/>
      <w:lvlJc w:val="left"/>
      <w:pPr>
        <w:tabs>
          <w:tab w:val="num" w:pos="3600"/>
        </w:tabs>
        <w:ind w:left="3600" w:hanging="360"/>
      </w:pPr>
      <w:rPr>
        <w:rFonts w:ascii="Courier New" w:hAnsi="Courier New" w:hint="default"/>
      </w:rPr>
    </w:lvl>
    <w:lvl w:ilvl="5" w:tplc="30B4E64C" w:tentative="1">
      <w:start w:val="1"/>
      <w:numFmt w:val="bullet"/>
      <w:lvlText w:val=""/>
      <w:lvlJc w:val="left"/>
      <w:pPr>
        <w:tabs>
          <w:tab w:val="num" w:pos="4320"/>
        </w:tabs>
        <w:ind w:left="4320" w:hanging="360"/>
      </w:pPr>
      <w:rPr>
        <w:rFonts w:ascii="Wingdings" w:hAnsi="Wingdings" w:hint="default"/>
      </w:rPr>
    </w:lvl>
    <w:lvl w:ilvl="6" w:tplc="757CB8E8" w:tentative="1">
      <w:start w:val="1"/>
      <w:numFmt w:val="bullet"/>
      <w:lvlText w:val=""/>
      <w:lvlJc w:val="left"/>
      <w:pPr>
        <w:tabs>
          <w:tab w:val="num" w:pos="5040"/>
        </w:tabs>
        <w:ind w:left="5040" w:hanging="360"/>
      </w:pPr>
      <w:rPr>
        <w:rFonts w:ascii="Symbol" w:hAnsi="Symbol" w:hint="default"/>
      </w:rPr>
    </w:lvl>
    <w:lvl w:ilvl="7" w:tplc="0C86DE54" w:tentative="1">
      <w:start w:val="1"/>
      <w:numFmt w:val="bullet"/>
      <w:lvlText w:val="o"/>
      <w:lvlJc w:val="left"/>
      <w:pPr>
        <w:tabs>
          <w:tab w:val="num" w:pos="5760"/>
        </w:tabs>
        <w:ind w:left="5760" w:hanging="360"/>
      </w:pPr>
      <w:rPr>
        <w:rFonts w:ascii="Courier New" w:hAnsi="Courier New" w:hint="default"/>
      </w:rPr>
    </w:lvl>
    <w:lvl w:ilvl="8" w:tplc="C962643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B906BE"/>
    <w:multiLevelType w:val="multilevel"/>
    <w:tmpl w:val="9ACAC176"/>
    <w:lvl w:ilvl="0">
      <w:start w:val="1"/>
      <w:numFmt w:val="bullet"/>
      <w:pStyle w:val="Bullet2"/>
      <w:lvlText w:val=""/>
      <w:lvlJc w:val="left"/>
      <w:pPr>
        <w:tabs>
          <w:tab w:val="num" w:pos="720"/>
        </w:tabs>
        <w:ind w:left="720" w:hanging="360"/>
      </w:pPr>
      <w:rPr>
        <w:rFonts w:ascii="Wingdings" w:hAnsi="Wingdings" w:hint="default"/>
        <w:b w:val="0"/>
        <w:i w:val="0"/>
        <w:sz w:val="10"/>
      </w:rPr>
    </w:lvl>
    <w:lvl w:ilvl="1">
      <w:start w:val="1"/>
      <w:numFmt w:val="bullet"/>
      <w:lvlText w:val=""/>
      <w:lvlJc w:val="left"/>
      <w:pPr>
        <w:tabs>
          <w:tab w:val="num" w:pos="1080"/>
        </w:tabs>
        <w:ind w:left="1080" w:hanging="360"/>
      </w:pPr>
      <w:rPr>
        <w:rFonts w:ascii="Wingdings" w:hAnsi="Wingdings" w:hint="default"/>
        <w:b w:val="0"/>
        <w:i w:val="0"/>
        <w:color w:val="000000"/>
        <w:sz w:val="10"/>
      </w:rPr>
    </w:lvl>
    <w:lvl w:ilvl="2">
      <w:start w:val="1"/>
      <w:numFmt w:val="bullet"/>
      <w:lvlText w:val="−"/>
      <w:lvlJc w:val="left"/>
      <w:pPr>
        <w:tabs>
          <w:tab w:val="num" w:pos="1440"/>
        </w:tabs>
        <w:ind w:left="1440" w:hanging="360"/>
      </w:pPr>
      <w:rPr>
        <w:rFonts w:ascii="Times New Roman" w:cs="Times New Roman"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1" w15:restartNumberingAfterBreak="0">
    <w:nsid w:val="7484417B"/>
    <w:multiLevelType w:val="hybridMultilevel"/>
    <w:tmpl w:val="7944A0A8"/>
    <w:lvl w:ilvl="0" w:tplc="7BBE938E">
      <w:start w:val="1"/>
      <w:numFmt w:val="bullet"/>
      <w:pStyle w:val="Bullet3"/>
      <w:lvlText w:val="−"/>
      <w:lvlJc w:val="left"/>
      <w:pPr>
        <w:tabs>
          <w:tab w:val="num" w:pos="1080"/>
        </w:tabs>
        <w:ind w:left="360" w:firstLine="360"/>
      </w:pPr>
      <w:rPr>
        <w:rFonts w:ascii="Times" w:hAnsi="Times" w:cs="Times New Roman" w:hint="default"/>
        <w:b w:val="0"/>
        <w:i w:val="0"/>
        <w:color w:val="000000"/>
        <w:position w:val="4"/>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CD736D"/>
    <w:multiLevelType w:val="multilevel"/>
    <w:tmpl w:val="CE9022D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2"/>
      <w:numFmt w:val="decimal"/>
      <w:pStyle w:val="Heading3"/>
      <w:lvlText w:val="%3.%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7"/>
  </w:num>
  <w:num w:numId="2">
    <w:abstractNumId w:val="11"/>
  </w:num>
  <w:num w:numId="3">
    <w:abstractNumId w:val="19"/>
  </w:num>
  <w:num w:numId="4">
    <w:abstractNumId w:val="0"/>
  </w:num>
  <w:num w:numId="5">
    <w:abstractNumId w:val="14"/>
  </w:num>
  <w:num w:numId="6">
    <w:abstractNumId w:val="20"/>
  </w:num>
  <w:num w:numId="7">
    <w:abstractNumId w:val="5"/>
  </w:num>
  <w:num w:numId="8">
    <w:abstractNumId w:val="21"/>
  </w:num>
  <w:num w:numId="9">
    <w:abstractNumId w:val="10"/>
  </w:num>
  <w:num w:numId="10">
    <w:abstractNumId w:val="16"/>
  </w:num>
  <w:num w:numId="11">
    <w:abstractNumId w:val="6"/>
  </w:num>
  <w:num w:numId="12">
    <w:abstractNumId w:val="17"/>
  </w:num>
  <w:num w:numId="13">
    <w:abstractNumId w:val="2"/>
  </w:num>
  <w:num w:numId="14">
    <w:abstractNumId w:val="9"/>
  </w:num>
  <w:num w:numId="15">
    <w:abstractNumId w:val="18"/>
  </w:num>
  <w:num w:numId="16">
    <w:abstractNumId w:val="22"/>
  </w:num>
  <w:num w:numId="17">
    <w:abstractNumId w:val="3"/>
  </w:num>
  <w:num w:numId="18">
    <w:abstractNumId w:val="12"/>
  </w:num>
  <w:num w:numId="19">
    <w:abstractNumId w:val="8"/>
  </w:num>
  <w:num w:numId="20">
    <w:abstractNumId w:val="15"/>
  </w:num>
  <w:num w:numId="21">
    <w:abstractNumId w:val="13"/>
  </w:num>
  <w:num w:numId="22">
    <w:abstractNumId w:val="4"/>
  </w:num>
  <w:num w:numId="23">
    <w:abstractNumId w:val="1"/>
  </w:num>
  <w:num w:numId="24">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187"/>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4E"/>
    <w:rsid w:val="00000777"/>
    <w:rsid w:val="00000A8F"/>
    <w:rsid w:val="00001E70"/>
    <w:rsid w:val="00002651"/>
    <w:rsid w:val="000041D8"/>
    <w:rsid w:val="0000737F"/>
    <w:rsid w:val="000124F2"/>
    <w:rsid w:val="00017175"/>
    <w:rsid w:val="000207E5"/>
    <w:rsid w:val="0002226B"/>
    <w:rsid w:val="00024C93"/>
    <w:rsid w:val="00025FD5"/>
    <w:rsid w:val="0003345C"/>
    <w:rsid w:val="00034EA6"/>
    <w:rsid w:val="000434BD"/>
    <w:rsid w:val="0004591D"/>
    <w:rsid w:val="00047E6A"/>
    <w:rsid w:val="00052498"/>
    <w:rsid w:val="000543F1"/>
    <w:rsid w:val="00056332"/>
    <w:rsid w:val="00066228"/>
    <w:rsid w:val="00072B9E"/>
    <w:rsid w:val="00072C26"/>
    <w:rsid w:val="00073B1D"/>
    <w:rsid w:val="00073B45"/>
    <w:rsid w:val="00073F1A"/>
    <w:rsid w:val="000777C7"/>
    <w:rsid w:val="00081AB2"/>
    <w:rsid w:val="00083C36"/>
    <w:rsid w:val="000844D5"/>
    <w:rsid w:val="000846B2"/>
    <w:rsid w:val="00087CEB"/>
    <w:rsid w:val="000931B8"/>
    <w:rsid w:val="000A0FC6"/>
    <w:rsid w:val="000A16A2"/>
    <w:rsid w:val="000A1900"/>
    <w:rsid w:val="000A32B3"/>
    <w:rsid w:val="000A4797"/>
    <w:rsid w:val="000B004F"/>
    <w:rsid w:val="000B0128"/>
    <w:rsid w:val="000B0993"/>
    <w:rsid w:val="000B1042"/>
    <w:rsid w:val="000B17C9"/>
    <w:rsid w:val="000B45DD"/>
    <w:rsid w:val="000B737F"/>
    <w:rsid w:val="000C1581"/>
    <w:rsid w:val="000C6313"/>
    <w:rsid w:val="000C7D03"/>
    <w:rsid w:val="000D3AA6"/>
    <w:rsid w:val="000D3BA5"/>
    <w:rsid w:val="000D4A5A"/>
    <w:rsid w:val="000D7833"/>
    <w:rsid w:val="000D7A74"/>
    <w:rsid w:val="000E18BE"/>
    <w:rsid w:val="000E214F"/>
    <w:rsid w:val="000E48A7"/>
    <w:rsid w:val="000E4B0C"/>
    <w:rsid w:val="000E5113"/>
    <w:rsid w:val="000F1F58"/>
    <w:rsid w:val="000F424F"/>
    <w:rsid w:val="000F7613"/>
    <w:rsid w:val="0010042C"/>
    <w:rsid w:val="00103DC5"/>
    <w:rsid w:val="001048B3"/>
    <w:rsid w:val="00110119"/>
    <w:rsid w:val="001104CB"/>
    <w:rsid w:val="00110F7F"/>
    <w:rsid w:val="00111118"/>
    <w:rsid w:val="00114054"/>
    <w:rsid w:val="0011492B"/>
    <w:rsid w:val="00115209"/>
    <w:rsid w:val="0011534C"/>
    <w:rsid w:val="00115A4B"/>
    <w:rsid w:val="00115A7E"/>
    <w:rsid w:val="00115BF7"/>
    <w:rsid w:val="001165D5"/>
    <w:rsid w:val="00116F4F"/>
    <w:rsid w:val="00117259"/>
    <w:rsid w:val="001205E0"/>
    <w:rsid w:val="00121DAF"/>
    <w:rsid w:val="00121E7B"/>
    <w:rsid w:val="00123011"/>
    <w:rsid w:val="00123869"/>
    <w:rsid w:val="00123F5F"/>
    <w:rsid w:val="00125F8D"/>
    <w:rsid w:val="00126CB1"/>
    <w:rsid w:val="00130CE1"/>
    <w:rsid w:val="00143272"/>
    <w:rsid w:val="00143976"/>
    <w:rsid w:val="00145167"/>
    <w:rsid w:val="00145C8D"/>
    <w:rsid w:val="00151A73"/>
    <w:rsid w:val="00154BDE"/>
    <w:rsid w:val="00154F05"/>
    <w:rsid w:val="00157037"/>
    <w:rsid w:val="001600D7"/>
    <w:rsid w:val="0016023A"/>
    <w:rsid w:val="0016331D"/>
    <w:rsid w:val="0016694B"/>
    <w:rsid w:val="00167950"/>
    <w:rsid w:val="00170960"/>
    <w:rsid w:val="00170CF0"/>
    <w:rsid w:val="001720D0"/>
    <w:rsid w:val="00181670"/>
    <w:rsid w:val="001817EE"/>
    <w:rsid w:val="00183294"/>
    <w:rsid w:val="001832B2"/>
    <w:rsid w:val="001852AD"/>
    <w:rsid w:val="00191CAD"/>
    <w:rsid w:val="00192ABB"/>
    <w:rsid w:val="00192E99"/>
    <w:rsid w:val="001956C4"/>
    <w:rsid w:val="0019596C"/>
    <w:rsid w:val="00197438"/>
    <w:rsid w:val="001A0F7D"/>
    <w:rsid w:val="001A1693"/>
    <w:rsid w:val="001A1B76"/>
    <w:rsid w:val="001A2F39"/>
    <w:rsid w:val="001A47AB"/>
    <w:rsid w:val="001B5C01"/>
    <w:rsid w:val="001C5907"/>
    <w:rsid w:val="001C598B"/>
    <w:rsid w:val="001C5ACA"/>
    <w:rsid w:val="001C705E"/>
    <w:rsid w:val="001C7B39"/>
    <w:rsid w:val="001D1F0A"/>
    <w:rsid w:val="001D1F58"/>
    <w:rsid w:val="001D2390"/>
    <w:rsid w:val="001D294F"/>
    <w:rsid w:val="001D2FB6"/>
    <w:rsid w:val="001D4256"/>
    <w:rsid w:val="001D50B1"/>
    <w:rsid w:val="001D50F0"/>
    <w:rsid w:val="001E0384"/>
    <w:rsid w:val="001E283C"/>
    <w:rsid w:val="001E33B1"/>
    <w:rsid w:val="001E4D93"/>
    <w:rsid w:val="001E59AE"/>
    <w:rsid w:val="001E59CE"/>
    <w:rsid w:val="001F0B9D"/>
    <w:rsid w:val="001F280A"/>
    <w:rsid w:val="001F2F85"/>
    <w:rsid w:val="001F311D"/>
    <w:rsid w:val="001F63F6"/>
    <w:rsid w:val="001F7844"/>
    <w:rsid w:val="00200C87"/>
    <w:rsid w:val="00202170"/>
    <w:rsid w:val="00204B3B"/>
    <w:rsid w:val="00205023"/>
    <w:rsid w:val="002073E7"/>
    <w:rsid w:val="00207CA8"/>
    <w:rsid w:val="00210947"/>
    <w:rsid w:val="00210ED9"/>
    <w:rsid w:val="00211C87"/>
    <w:rsid w:val="00216D50"/>
    <w:rsid w:val="002228A6"/>
    <w:rsid w:val="00223068"/>
    <w:rsid w:val="00224275"/>
    <w:rsid w:val="002242A2"/>
    <w:rsid w:val="00225040"/>
    <w:rsid w:val="00225A05"/>
    <w:rsid w:val="00227912"/>
    <w:rsid w:val="00227E19"/>
    <w:rsid w:val="002353D2"/>
    <w:rsid w:val="00244511"/>
    <w:rsid w:val="00246C37"/>
    <w:rsid w:val="00256410"/>
    <w:rsid w:val="00257600"/>
    <w:rsid w:val="0026306D"/>
    <w:rsid w:val="002653F2"/>
    <w:rsid w:val="00265D0B"/>
    <w:rsid w:val="00267408"/>
    <w:rsid w:val="002676E4"/>
    <w:rsid w:val="00273E91"/>
    <w:rsid w:val="00274FCC"/>
    <w:rsid w:val="00276E52"/>
    <w:rsid w:val="00285FE1"/>
    <w:rsid w:val="0029036F"/>
    <w:rsid w:val="00291471"/>
    <w:rsid w:val="0029237F"/>
    <w:rsid w:val="00292D19"/>
    <w:rsid w:val="00297540"/>
    <w:rsid w:val="002A0A2B"/>
    <w:rsid w:val="002A44CF"/>
    <w:rsid w:val="002A532D"/>
    <w:rsid w:val="002A591A"/>
    <w:rsid w:val="002B1E76"/>
    <w:rsid w:val="002B463D"/>
    <w:rsid w:val="002B4D03"/>
    <w:rsid w:val="002B5867"/>
    <w:rsid w:val="002B603F"/>
    <w:rsid w:val="002B60BE"/>
    <w:rsid w:val="002B6BF0"/>
    <w:rsid w:val="002B7674"/>
    <w:rsid w:val="002C08D2"/>
    <w:rsid w:val="002C093E"/>
    <w:rsid w:val="002C1110"/>
    <w:rsid w:val="002C1C13"/>
    <w:rsid w:val="002C53AC"/>
    <w:rsid w:val="002C6781"/>
    <w:rsid w:val="002C68D3"/>
    <w:rsid w:val="002D2C0B"/>
    <w:rsid w:val="002D5885"/>
    <w:rsid w:val="002D58C0"/>
    <w:rsid w:val="002E3651"/>
    <w:rsid w:val="002E3720"/>
    <w:rsid w:val="002E4672"/>
    <w:rsid w:val="002E50A6"/>
    <w:rsid w:val="002F19F1"/>
    <w:rsid w:val="002F5764"/>
    <w:rsid w:val="002F5B81"/>
    <w:rsid w:val="002F5EDB"/>
    <w:rsid w:val="002F655F"/>
    <w:rsid w:val="002F66C4"/>
    <w:rsid w:val="002F6AE0"/>
    <w:rsid w:val="00302050"/>
    <w:rsid w:val="00305FAB"/>
    <w:rsid w:val="003066D4"/>
    <w:rsid w:val="003070C2"/>
    <w:rsid w:val="00310094"/>
    <w:rsid w:val="00310D92"/>
    <w:rsid w:val="00311078"/>
    <w:rsid w:val="00312033"/>
    <w:rsid w:val="00313865"/>
    <w:rsid w:val="0031710C"/>
    <w:rsid w:val="003175F5"/>
    <w:rsid w:val="00317678"/>
    <w:rsid w:val="003200DB"/>
    <w:rsid w:val="00322BD5"/>
    <w:rsid w:val="003233E7"/>
    <w:rsid w:val="00323FDE"/>
    <w:rsid w:val="00325EA8"/>
    <w:rsid w:val="00331A81"/>
    <w:rsid w:val="0033634F"/>
    <w:rsid w:val="0033670A"/>
    <w:rsid w:val="00340598"/>
    <w:rsid w:val="0034538B"/>
    <w:rsid w:val="003472CF"/>
    <w:rsid w:val="0035302A"/>
    <w:rsid w:val="003543A3"/>
    <w:rsid w:val="00354BC0"/>
    <w:rsid w:val="00355949"/>
    <w:rsid w:val="00356291"/>
    <w:rsid w:val="003565D6"/>
    <w:rsid w:val="003573AC"/>
    <w:rsid w:val="00363C48"/>
    <w:rsid w:val="00365339"/>
    <w:rsid w:val="0037543F"/>
    <w:rsid w:val="00381AF3"/>
    <w:rsid w:val="00383972"/>
    <w:rsid w:val="00383BE6"/>
    <w:rsid w:val="00397B6E"/>
    <w:rsid w:val="003A00C8"/>
    <w:rsid w:val="003A1B0A"/>
    <w:rsid w:val="003A4B63"/>
    <w:rsid w:val="003A6C8C"/>
    <w:rsid w:val="003B0723"/>
    <w:rsid w:val="003B1921"/>
    <w:rsid w:val="003B5662"/>
    <w:rsid w:val="003B5C56"/>
    <w:rsid w:val="003B5E49"/>
    <w:rsid w:val="003C05B1"/>
    <w:rsid w:val="003C7AE0"/>
    <w:rsid w:val="003D10A7"/>
    <w:rsid w:val="003D1695"/>
    <w:rsid w:val="003D5875"/>
    <w:rsid w:val="003D63F5"/>
    <w:rsid w:val="003D6C79"/>
    <w:rsid w:val="003E2236"/>
    <w:rsid w:val="003E4918"/>
    <w:rsid w:val="003E4A90"/>
    <w:rsid w:val="003E4F2C"/>
    <w:rsid w:val="003E52FF"/>
    <w:rsid w:val="003E5CC4"/>
    <w:rsid w:val="003F0465"/>
    <w:rsid w:val="003F500F"/>
    <w:rsid w:val="003F51EE"/>
    <w:rsid w:val="003F5F4A"/>
    <w:rsid w:val="00404409"/>
    <w:rsid w:val="00413730"/>
    <w:rsid w:val="004142B0"/>
    <w:rsid w:val="00414483"/>
    <w:rsid w:val="00414B97"/>
    <w:rsid w:val="00415AE0"/>
    <w:rsid w:val="0041708A"/>
    <w:rsid w:val="004171B7"/>
    <w:rsid w:val="0042072E"/>
    <w:rsid w:val="00426470"/>
    <w:rsid w:val="00427985"/>
    <w:rsid w:val="004306D3"/>
    <w:rsid w:val="00431336"/>
    <w:rsid w:val="00432B56"/>
    <w:rsid w:val="00433147"/>
    <w:rsid w:val="00433212"/>
    <w:rsid w:val="00433D9B"/>
    <w:rsid w:val="0043444E"/>
    <w:rsid w:val="00434BC6"/>
    <w:rsid w:val="0043625D"/>
    <w:rsid w:val="00437993"/>
    <w:rsid w:val="00446CBF"/>
    <w:rsid w:val="00450474"/>
    <w:rsid w:val="00450D2B"/>
    <w:rsid w:val="00452030"/>
    <w:rsid w:val="004523CB"/>
    <w:rsid w:val="004542F1"/>
    <w:rsid w:val="004561DD"/>
    <w:rsid w:val="00460E1B"/>
    <w:rsid w:val="00461575"/>
    <w:rsid w:val="00462CA7"/>
    <w:rsid w:val="00462E6A"/>
    <w:rsid w:val="00463960"/>
    <w:rsid w:val="004670B9"/>
    <w:rsid w:val="00475A53"/>
    <w:rsid w:val="0047725B"/>
    <w:rsid w:val="004843C6"/>
    <w:rsid w:val="00485165"/>
    <w:rsid w:val="00493FF9"/>
    <w:rsid w:val="004947DA"/>
    <w:rsid w:val="00494C2F"/>
    <w:rsid w:val="0049550E"/>
    <w:rsid w:val="00495F95"/>
    <w:rsid w:val="00497923"/>
    <w:rsid w:val="004A31CE"/>
    <w:rsid w:val="004A6CF4"/>
    <w:rsid w:val="004B054E"/>
    <w:rsid w:val="004B1B0B"/>
    <w:rsid w:val="004B362E"/>
    <w:rsid w:val="004B3D60"/>
    <w:rsid w:val="004B5B48"/>
    <w:rsid w:val="004B673C"/>
    <w:rsid w:val="004C49EE"/>
    <w:rsid w:val="004C4F0C"/>
    <w:rsid w:val="004C4F8B"/>
    <w:rsid w:val="004C59A1"/>
    <w:rsid w:val="004C7BD1"/>
    <w:rsid w:val="004D1691"/>
    <w:rsid w:val="004D1714"/>
    <w:rsid w:val="004D3AE2"/>
    <w:rsid w:val="004D7A67"/>
    <w:rsid w:val="004E1055"/>
    <w:rsid w:val="004E1E67"/>
    <w:rsid w:val="004E3CCB"/>
    <w:rsid w:val="004E5410"/>
    <w:rsid w:val="004F35CD"/>
    <w:rsid w:val="004F378D"/>
    <w:rsid w:val="004F4A83"/>
    <w:rsid w:val="005047E7"/>
    <w:rsid w:val="0050628F"/>
    <w:rsid w:val="005063F3"/>
    <w:rsid w:val="00507E6F"/>
    <w:rsid w:val="00510C11"/>
    <w:rsid w:val="00511AC3"/>
    <w:rsid w:val="00514E25"/>
    <w:rsid w:val="00517163"/>
    <w:rsid w:val="00521473"/>
    <w:rsid w:val="005216DD"/>
    <w:rsid w:val="00521EB6"/>
    <w:rsid w:val="005247E2"/>
    <w:rsid w:val="00524A2F"/>
    <w:rsid w:val="00524DAC"/>
    <w:rsid w:val="00525C01"/>
    <w:rsid w:val="005269C8"/>
    <w:rsid w:val="00527031"/>
    <w:rsid w:val="0053004A"/>
    <w:rsid w:val="005313D7"/>
    <w:rsid w:val="005329DC"/>
    <w:rsid w:val="00535D24"/>
    <w:rsid w:val="00536CC3"/>
    <w:rsid w:val="005371F8"/>
    <w:rsid w:val="00546001"/>
    <w:rsid w:val="00550091"/>
    <w:rsid w:val="00552C11"/>
    <w:rsid w:val="00553FF1"/>
    <w:rsid w:val="00560BC1"/>
    <w:rsid w:val="00561A4B"/>
    <w:rsid w:val="00567224"/>
    <w:rsid w:val="00571874"/>
    <w:rsid w:val="00571A2F"/>
    <w:rsid w:val="00573DA3"/>
    <w:rsid w:val="00577D8C"/>
    <w:rsid w:val="005847A4"/>
    <w:rsid w:val="00585E7E"/>
    <w:rsid w:val="00586319"/>
    <w:rsid w:val="005866F1"/>
    <w:rsid w:val="00587436"/>
    <w:rsid w:val="0059752B"/>
    <w:rsid w:val="005A09D8"/>
    <w:rsid w:val="005A2D2D"/>
    <w:rsid w:val="005A2DFF"/>
    <w:rsid w:val="005A49A3"/>
    <w:rsid w:val="005A4CD4"/>
    <w:rsid w:val="005B7102"/>
    <w:rsid w:val="005C04F1"/>
    <w:rsid w:val="005C0607"/>
    <w:rsid w:val="005C5176"/>
    <w:rsid w:val="005D1D57"/>
    <w:rsid w:val="005D4BB7"/>
    <w:rsid w:val="005D618E"/>
    <w:rsid w:val="005D714D"/>
    <w:rsid w:val="005D7902"/>
    <w:rsid w:val="005E1F20"/>
    <w:rsid w:val="005E22C4"/>
    <w:rsid w:val="005E28AF"/>
    <w:rsid w:val="005E2BB4"/>
    <w:rsid w:val="005E2E87"/>
    <w:rsid w:val="005E43D4"/>
    <w:rsid w:val="005E44A3"/>
    <w:rsid w:val="005E45E9"/>
    <w:rsid w:val="005F11DA"/>
    <w:rsid w:val="005F65E2"/>
    <w:rsid w:val="005F7F99"/>
    <w:rsid w:val="006033CC"/>
    <w:rsid w:val="00606B8A"/>
    <w:rsid w:val="006079C5"/>
    <w:rsid w:val="00616959"/>
    <w:rsid w:val="00617AEE"/>
    <w:rsid w:val="0062051C"/>
    <w:rsid w:val="00621E9F"/>
    <w:rsid w:val="006234D3"/>
    <w:rsid w:val="006236C0"/>
    <w:rsid w:val="00627C24"/>
    <w:rsid w:val="006329E1"/>
    <w:rsid w:val="00633087"/>
    <w:rsid w:val="00633937"/>
    <w:rsid w:val="00637155"/>
    <w:rsid w:val="006428BA"/>
    <w:rsid w:val="00650DE9"/>
    <w:rsid w:val="0065388A"/>
    <w:rsid w:val="00654FD3"/>
    <w:rsid w:val="00655534"/>
    <w:rsid w:val="006573C8"/>
    <w:rsid w:val="00657FBC"/>
    <w:rsid w:val="00663B09"/>
    <w:rsid w:val="00664C23"/>
    <w:rsid w:val="00665FF8"/>
    <w:rsid w:val="00676E82"/>
    <w:rsid w:val="0068084E"/>
    <w:rsid w:val="00680F89"/>
    <w:rsid w:val="00683C46"/>
    <w:rsid w:val="00683C82"/>
    <w:rsid w:val="0068534B"/>
    <w:rsid w:val="00686292"/>
    <w:rsid w:val="00693EA4"/>
    <w:rsid w:val="00695130"/>
    <w:rsid w:val="00695B74"/>
    <w:rsid w:val="0069654B"/>
    <w:rsid w:val="006A2671"/>
    <w:rsid w:val="006B348C"/>
    <w:rsid w:val="006B3562"/>
    <w:rsid w:val="006B5B53"/>
    <w:rsid w:val="006C17C9"/>
    <w:rsid w:val="006C4212"/>
    <w:rsid w:val="006C6916"/>
    <w:rsid w:val="006C6CC5"/>
    <w:rsid w:val="006C72A4"/>
    <w:rsid w:val="006D3466"/>
    <w:rsid w:val="006D436F"/>
    <w:rsid w:val="006E543B"/>
    <w:rsid w:val="006E5A35"/>
    <w:rsid w:val="006E6485"/>
    <w:rsid w:val="006F0965"/>
    <w:rsid w:val="006F2774"/>
    <w:rsid w:val="006F3187"/>
    <w:rsid w:val="006F3DEA"/>
    <w:rsid w:val="006F3EF0"/>
    <w:rsid w:val="006F50D7"/>
    <w:rsid w:val="006F5F94"/>
    <w:rsid w:val="00701E01"/>
    <w:rsid w:val="00702318"/>
    <w:rsid w:val="00705A43"/>
    <w:rsid w:val="00710B3A"/>
    <w:rsid w:val="0071328A"/>
    <w:rsid w:val="00713313"/>
    <w:rsid w:val="007138A6"/>
    <w:rsid w:val="00713A2F"/>
    <w:rsid w:val="00714EE8"/>
    <w:rsid w:val="00715224"/>
    <w:rsid w:val="0071763E"/>
    <w:rsid w:val="0072049B"/>
    <w:rsid w:val="00720569"/>
    <w:rsid w:val="00722314"/>
    <w:rsid w:val="00723802"/>
    <w:rsid w:val="00725331"/>
    <w:rsid w:val="00727AF7"/>
    <w:rsid w:val="0073144A"/>
    <w:rsid w:val="0073401D"/>
    <w:rsid w:val="0073497C"/>
    <w:rsid w:val="007349D1"/>
    <w:rsid w:val="00735FFB"/>
    <w:rsid w:val="00741E40"/>
    <w:rsid w:val="00746CEF"/>
    <w:rsid w:val="00747A27"/>
    <w:rsid w:val="00750E5A"/>
    <w:rsid w:val="00751F6D"/>
    <w:rsid w:val="0075265C"/>
    <w:rsid w:val="00755A76"/>
    <w:rsid w:val="007566F0"/>
    <w:rsid w:val="00757D5D"/>
    <w:rsid w:val="00764CCE"/>
    <w:rsid w:val="007669F8"/>
    <w:rsid w:val="00770FF7"/>
    <w:rsid w:val="0077377F"/>
    <w:rsid w:val="00773C5E"/>
    <w:rsid w:val="0077666C"/>
    <w:rsid w:val="0077752D"/>
    <w:rsid w:val="00777B4B"/>
    <w:rsid w:val="00785BFC"/>
    <w:rsid w:val="00787A50"/>
    <w:rsid w:val="007922E5"/>
    <w:rsid w:val="007A024A"/>
    <w:rsid w:val="007A36B6"/>
    <w:rsid w:val="007A48B9"/>
    <w:rsid w:val="007A6A73"/>
    <w:rsid w:val="007B0B2E"/>
    <w:rsid w:val="007B1645"/>
    <w:rsid w:val="007B53FD"/>
    <w:rsid w:val="007B7D74"/>
    <w:rsid w:val="007C30B3"/>
    <w:rsid w:val="007C313E"/>
    <w:rsid w:val="007C6B0F"/>
    <w:rsid w:val="007D081D"/>
    <w:rsid w:val="007D2A98"/>
    <w:rsid w:val="007D48FD"/>
    <w:rsid w:val="007D537F"/>
    <w:rsid w:val="007D5D14"/>
    <w:rsid w:val="007D5E43"/>
    <w:rsid w:val="007D612C"/>
    <w:rsid w:val="007D7725"/>
    <w:rsid w:val="007E1FB9"/>
    <w:rsid w:val="007E6AC2"/>
    <w:rsid w:val="007E7C44"/>
    <w:rsid w:val="007F1733"/>
    <w:rsid w:val="007F180D"/>
    <w:rsid w:val="00803F23"/>
    <w:rsid w:val="008040B2"/>
    <w:rsid w:val="00804113"/>
    <w:rsid w:val="00804F99"/>
    <w:rsid w:val="00807FD7"/>
    <w:rsid w:val="00813E85"/>
    <w:rsid w:val="00815B50"/>
    <w:rsid w:val="00815BF6"/>
    <w:rsid w:val="00816863"/>
    <w:rsid w:val="00820992"/>
    <w:rsid w:val="00820C1C"/>
    <w:rsid w:val="00826A01"/>
    <w:rsid w:val="00826A29"/>
    <w:rsid w:val="0083504D"/>
    <w:rsid w:val="008421D4"/>
    <w:rsid w:val="008430D4"/>
    <w:rsid w:val="00846AB9"/>
    <w:rsid w:val="00850C85"/>
    <w:rsid w:val="008560B9"/>
    <w:rsid w:val="008609A9"/>
    <w:rsid w:val="00861056"/>
    <w:rsid w:val="0086456C"/>
    <w:rsid w:val="008661BC"/>
    <w:rsid w:val="008666F4"/>
    <w:rsid w:val="00867977"/>
    <w:rsid w:val="00871B56"/>
    <w:rsid w:val="00873EB0"/>
    <w:rsid w:val="00875710"/>
    <w:rsid w:val="00875E9E"/>
    <w:rsid w:val="00883431"/>
    <w:rsid w:val="00885522"/>
    <w:rsid w:val="008859DB"/>
    <w:rsid w:val="00890D3F"/>
    <w:rsid w:val="0089343F"/>
    <w:rsid w:val="008A3821"/>
    <w:rsid w:val="008A6257"/>
    <w:rsid w:val="008B1163"/>
    <w:rsid w:val="008B18A3"/>
    <w:rsid w:val="008B2C70"/>
    <w:rsid w:val="008C2055"/>
    <w:rsid w:val="008C28CA"/>
    <w:rsid w:val="008C7F80"/>
    <w:rsid w:val="008D0E1F"/>
    <w:rsid w:val="008E1E85"/>
    <w:rsid w:val="008E1F1C"/>
    <w:rsid w:val="008E41FA"/>
    <w:rsid w:val="008E6BA0"/>
    <w:rsid w:val="008F336A"/>
    <w:rsid w:val="008F524A"/>
    <w:rsid w:val="009056B4"/>
    <w:rsid w:val="00906E03"/>
    <w:rsid w:val="00907BB4"/>
    <w:rsid w:val="00912D69"/>
    <w:rsid w:val="00916025"/>
    <w:rsid w:val="009235D7"/>
    <w:rsid w:val="00923ABB"/>
    <w:rsid w:val="00924C60"/>
    <w:rsid w:val="00926A6A"/>
    <w:rsid w:val="00930431"/>
    <w:rsid w:val="009308CC"/>
    <w:rsid w:val="00931338"/>
    <w:rsid w:val="00931E36"/>
    <w:rsid w:val="00933B93"/>
    <w:rsid w:val="009365CF"/>
    <w:rsid w:val="009416B0"/>
    <w:rsid w:val="00944FAD"/>
    <w:rsid w:val="009462C1"/>
    <w:rsid w:val="009463BF"/>
    <w:rsid w:val="00947FD6"/>
    <w:rsid w:val="00950D7F"/>
    <w:rsid w:val="00950D9E"/>
    <w:rsid w:val="0095249C"/>
    <w:rsid w:val="00952CDE"/>
    <w:rsid w:val="009624F6"/>
    <w:rsid w:val="009635DE"/>
    <w:rsid w:val="00963CE8"/>
    <w:rsid w:val="00967D13"/>
    <w:rsid w:val="0097009F"/>
    <w:rsid w:val="00970B94"/>
    <w:rsid w:val="00970E07"/>
    <w:rsid w:val="009725D9"/>
    <w:rsid w:val="00973141"/>
    <w:rsid w:val="009777AA"/>
    <w:rsid w:val="00981CA8"/>
    <w:rsid w:val="00984010"/>
    <w:rsid w:val="0098502F"/>
    <w:rsid w:val="0098526B"/>
    <w:rsid w:val="00985799"/>
    <w:rsid w:val="0098682D"/>
    <w:rsid w:val="00987C96"/>
    <w:rsid w:val="0099280C"/>
    <w:rsid w:val="00992E78"/>
    <w:rsid w:val="00994446"/>
    <w:rsid w:val="00994559"/>
    <w:rsid w:val="00995D4E"/>
    <w:rsid w:val="00997370"/>
    <w:rsid w:val="009A236C"/>
    <w:rsid w:val="009A244B"/>
    <w:rsid w:val="009A3C98"/>
    <w:rsid w:val="009A6953"/>
    <w:rsid w:val="009A7F51"/>
    <w:rsid w:val="009B05FA"/>
    <w:rsid w:val="009B41A7"/>
    <w:rsid w:val="009B4D13"/>
    <w:rsid w:val="009B55BA"/>
    <w:rsid w:val="009B600D"/>
    <w:rsid w:val="009C0BC0"/>
    <w:rsid w:val="009C0C35"/>
    <w:rsid w:val="009C2028"/>
    <w:rsid w:val="009C36B9"/>
    <w:rsid w:val="009C43F7"/>
    <w:rsid w:val="009D14F7"/>
    <w:rsid w:val="009D6B6F"/>
    <w:rsid w:val="009D74F7"/>
    <w:rsid w:val="009E1306"/>
    <w:rsid w:val="009E4B87"/>
    <w:rsid w:val="009E59D8"/>
    <w:rsid w:val="009F3799"/>
    <w:rsid w:val="009F44F1"/>
    <w:rsid w:val="009F47F5"/>
    <w:rsid w:val="009F6110"/>
    <w:rsid w:val="009F62AA"/>
    <w:rsid w:val="00A011F8"/>
    <w:rsid w:val="00A02E31"/>
    <w:rsid w:val="00A1187F"/>
    <w:rsid w:val="00A121B9"/>
    <w:rsid w:val="00A1251E"/>
    <w:rsid w:val="00A1273E"/>
    <w:rsid w:val="00A1376F"/>
    <w:rsid w:val="00A145B4"/>
    <w:rsid w:val="00A24F70"/>
    <w:rsid w:val="00A250F7"/>
    <w:rsid w:val="00A30549"/>
    <w:rsid w:val="00A318C9"/>
    <w:rsid w:val="00A31CDB"/>
    <w:rsid w:val="00A3725D"/>
    <w:rsid w:val="00A455A0"/>
    <w:rsid w:val="00A463BD"/>
    <w:rsid w:val="00A4644B"/>
    <w:rsid w:val="00A504AB"/>
    <w:rsid w:val="00A507C0"/>
    <w:rsid w:val="00A5092E"/>
    <w:rsid w:val="00A511A4"/>
    <w:rsid w:val="00A54570"/>
    <w:rsid w:val="00A60ADF"/>
    <w:rsid w:val="00A63D51"/>
    <w:rsid w:val="00A65B09"/>
    <w:rsid w:val="00A75973"/>
    <w:rsid w:val="00A8122D"/>
    <w:rsid w:val="00A867CA"/>
    <w:rsid w:val="00A9255A"/>
    <w:rsid w:val="00A92C45"/>
    <w:rsid w:val="00AA11A0"/>
    <w:rsid w:val="00AA6299"/>
    <w:rsid w:val="00AA6942"/>
    <w:rsid w:val="00AB0083"/>
    <w:rsid w:val="00AB3D90"/>
    <w:rsid w:val="00AB5305"/>
    <w:rsid w:val="00AB5582"/>
    <w:rsid w:val="00AB7B4B"/>
    <w:rsid w:val="00AC11DD"/>
    <w:rsid w:val="00AC61B8"/>
    <w:rsid w:val="00AD121E"/>
    <w:rsid w:val="00AD47F1"/>
    <w:rsid w:val="00AD5F1C"/>
    <w:rsid w:val="00AD651A"/>
    <w:rsid w:val="00AE20CF"/>
    <w:rsid w:val="00AE3085"/>
    <w:rsid w:val="00AE431F"/>
    <w:rsid w:val="00AE5DAD"/>
    <w:rsid w:val="00AE6A47"/>
    <w:rsid w:val="00AF574D"/>
    <w:rsid w:val="00AF5B88"/>
    <w:rsid w:val="00AF5D9D"/>
    <w:rsid w:val="00AF6529"/>
    <w:rsid w:val="00B00B32"/>
    <w:rsid w:val="00B00FCF"/>
    <w:rsid w:val="00B038B8"/>
    <w:rsid w:val="00B05565"/>
    <w:rsid w:val="00B06A8A"/>
    <w:rsid w:val="00B103C5"/>
    <w:rsid w:val="00B111E7"/>
    <w:rsid w:val="00B13EB0"/>
    <w:rsid w:val="00B13FC2"/>
    <w:rsid w:val="00B1617A"/>
    <w:rsid w:val="00B23F7D"/>
    <w:rsid w:val="00B24B4A"/>
    <w:rsid w:val="00B2681A"/>
    <w:rsid w:val="00B3031C"/>
    <w:rsid w:val="00B3113C"/>
    <w:rsid w:val="00B3363F"/>
    <w:rsid w:val="00B40109"/>
    <w:rsid w:val="00B422DF"/>
    <w:rsid w:val="00B436A8"/>
    <w:rsid w:val="00B4404F"/>
    <w:rsid w:val="00B44610"/>
    <w:rsid w:val="00B4625F"/>
    <w:rsid w:val="00B46A91"/>
    <w:rsid w:val="00B46F46"/>
    <w:rsid w:val="00B50D0D"/>
    <w:rsid w:val="00B51E98"/>
    <w:rsid w:val="00B52A43"/>
    <w:rsid w:val="00B564D9"/>
    <w:rsid w:val="00B567AE"/>
    <w:rsid w:val="00B56D5C"/>
    <w:rsid w:val="00B62C62"/>
    <w:rsid w:val="00B63B0C"/>
    <w:rsid w:val="00B6693D"/>
    <w:rsid w:val="00B70916"/>
    <w:rsid w:val="00B714D0"/>
    <w:rsid w:val="00B76DE1"/>
    <w:rsid w:val="00B8154C"/>
    <w:rsid w:val="00B8198D"/>
    <w:rsid w:val="00B81D66"/>
    <w:rsid w:val="00B81DA2"/>
    <w:rsid w:val="00B82D62"/>
    <w:rsid w:val="00B830DD"/>
    <w:rsid w:val="00B8568F"/>
    <w:rsid w:val="00B85964"/>
    <w:rsid w:val="00B91CCB"/>
    <w:rsid w:val="00B946F5"/>
    <w:rsid w:val="00B95066"/>
    <w:rsid w:val="00B9514A"/>
    <w:rsid w:val="00B95A43"/>
    <w:rsid w:val="00BA1F0E"/>
    <w:rsid w:val="00BA55BE"/>
    <w:rsid w:val="00BA55C7"/>
    <w:rsid w:val="00BB04FF"/>
    <w:rsid w:val="00BB15E2"/>
    <w:rsid w:val="00BB294A"/>
    <w:rsid w:val="00BB40E5"/>
    <w:rsid w:val="00BB5C7D"/>
    <w:rsid w:val="00BC25B4"/>
    <w:rsid w:val="00BC3469"/>
    <w:rsid w:val="00BC3869"/>
    <w:rsid w:val="00BC4C5D"/>
    <w:rsid w:val="00BC790B"/>
    <w:rsid w:val="00BD06F3"/>
    <w:rsid w:val="00BE1050"/>
    <w:rsid w:val="00BE16C2"/>
    <w:rsid w:val="00BE18D2"/>
    <w:rsid w:val="00BE20C7"/>
    <w:rsid w:val="00BE3B53"/>
    <w:rsid w:val="00BE4E6D"/>
    <w:rsid w:val="00BE5896"/>
    <w:rsid w:val="00BE69AF"/>
    <w:rsid w:val="00BE70CD"/>
    <w:rsid w:val="00BE7589"/>
    <w:rsid w:val="00BF2EF3"/>
    <w:rsid w:val="00C0088D"/>
    <w:rsid w:val="00C02810"/>
    <w:rsid w:val="00C04045"/>
    <w:rsid w:val="00C0683D"/>
    <w:rsid w:val="00C06D0C"/>
    <w:rsid w:val="00C122AF"/>
    <w:rsid w:val="00C128CA"/>
    <w:rsid w:val="00C15FA5"/>
    <w:rsid w:val="00C17330"/>
    <w:rsid w:val="00C26F96"/>
    <w:rsid w:val="00C30B47"/>
    <w:rsid w:val="00C34188"/>
    <w:rsid w:val="00C3592E"/>
    <w:rsid w:val="00C40DD7"/>
    <w:rsid w:val="00C42626"/>
    <w:rsid w:val="00C42F2B"/>
    <w:rsid w:val="00C43251"/>
    <w:rsid w:val="00C45EEF"/>
    <w:rsid w:val="00C500EB"/>
    <w:rsid w:val="00C5098B"/>
    <w:rsid w:val="00C53339"/>
    <w:rsid w:val="00C54772"/>
    <w:rsid w:val="00C55A3F"/>
    <w:rsid w:val="00C6634F"/>
    <w:rsid w:val="00C66726"/>
    <w:rsid w:val="00C70DE0"/>
    <w:rsid w:val="00C72090"/>
    <w:rsid w:val="00C731CB"/>
    <w:rsid w:val="00C759C4"/>
    <w:rsid w:val="00C81751"/>
    <w:rsid w:val="00C86900"/>
    <w:rsid w:val="00C90A26"/>
    <w:rsid w:val="00C90CB1"/>
    <w:rsid w:val="00C915A8"/>
    <w:rsid w:val="00C91C11"/>
    <w:rsid w:val="00C96C80"/>
    <w:rsid w:val="00C978A5"/>
    <w:rsid w:val="00CA1E12"/>
    <w:rsid w:val="00CA3800"/>
    <w:rsid w:val="00CA53AF"/>
    <w:rsid w:val="00CB36A7"/>
    <w:rsid w:val="00CB429E"/>
    <w:rsid w:val="00CB4EF1"/>
    <w:rsid w:val="00CB58A6"/>
    <w:rsid w:val="00CB67EA"/>
    <w:rsid w:val="00CC08B1"/>
    <w:rsid w:val="00CC1368"/>
    <w:rsid w:val="00CC21FC"/>
    <w:rsid w:val="00CC36FE"/>
    <w:rsid w:val="00CC5460"/>
    <w:rsid w:val="00CC7187"/>
    <w:rsid w:val="00CC7462"/>
    <w:rsid w:val="00CD1C6F"/>
    <w:rsid w:val="00CD3F7B"/>
    <w:rsid w:val="00CD5993"/>
    <w:rsid w:val="00CE2810"/>
    <w:rsid w:val="00CE4F9B"/>
    <w:rsid w:val="00CE6D3A"/>
    <w:rsid w:val="00CF128B"/>
    <w:rsid w:val="00CF305C"/>
    <w:rsid w:val="00CF493F"/>
    <w:rsid w:val="00D01136"/>
    <w:rsid w:val="00D15033"/>
    <w:rsid w:val="00D158AA"/>
    <w:rsid w:val="00D15D35"/>
    <w:rsid w:val="00D202E3"/>
    <w:rsid w:val="00D21959"/>
    <w:rsid w:val="00D227E4"/>
    <w:rsid w:val="00D2385D"/>
    <w:rsid w:val="00D23AC3"/>
    <w:rsid w:val="00D25DBC"/>
    <w:rsid w:val="00D262C0"/>
    <w:rsid w:val="00D27EF9"/>
    <w:rsid w:val="00D301BD"/>
    <w:rsid w:val="00D32FEE"/>
    <w:rsid w:val="00D40325"/>
    <w:rsid w:val="00D405A4"/>
    <w:rsid w:val="00D41803"/>
    <w:rsid w:val="00D4648B"/>
    <w:rsid w:val="00D53B3E"/>
    <w:rsid w:val="00D54999"/>
    <w:rsid w:val="00D5775D"/>
    <w:rsid w:val="00D57790"/>
    <w:rsid w:val="00D6219F"/>
    <w:rsid w:val="00D64C20"/>
    <w:rsid w:val="00D67E39"/>
    <w:rsid w:val="00D7078B"/>
    <w:rsid w:val="00D7697F"/>
    <w:rsid w:val="00D82C2C"/>
    <w:rsid w:val="00D85938"/>
    <w:rsid w:val="00D86077"/>
    <w:rsid w:val="00D8675A"/>
    <w:rsid w:val="00D87210"/>
    <w:rsid w:val="00D91B1F"/>
    <w:rsid w:val="00D91C1F"/>
    <w:rsid w:val="00D94E03"/>
    <w:rsid w:val="00DA3651"/>
    <w:rsid w:val="00DA4787"/>
    <w:rsid w:val="00DA4EA7"/>
    <w:rsid w:val="00DA627C"/>
    <w:rsid w:val="00DB3F76"/>
    <w:rsid w:val="00DB561B"/>
    <w:rsid w:val="00DB7677"/>
    <w:rsid w:val="00DC1544"/>
    <w:rsid w:val="00DC4A21"/>
    <w:rsid w:val="00DC77CE"/>
    <w:rsid w:val="00DD2B4B"/>
    <w:rsid w:val="00DD35AD"/>
    <w:rsid w:val="00DD3B9D"/>
    <w:rsid w:val="00DD72E9"/>
    <w:rsid w:val="00DD7E95"/>
    <w:rsid w:val="00DE1D93"/>
    <w:rsid w:val="00DE20ED"/>
    <w:rsid w:val="00DE3014"/>
    <w:rsid w:val="00DE3067"/>
    <w:rsid w:val="00DE35AD"/>
    <w:rsid w:val="00DE3873"/>
    <w:rsid w:val="00DF2C65"/>
    <w:rsid w:val="00DF457A"/>
    <w:rsid w:val="00DF6EF4"/>
    <w:rsid w:val="00E009D3"/>
    <w:rsid w:val="00E017E7"/>
    <w:rsid w:val="00E044C1"/>
    <w:rsid w:val="00E06D3E"/>
    <w:rsid w:val="00E079C5"/>
    <w:rsid w:val="00E161D1"/>
    <w:rsid w:val="00E203CE"/>
    <w:rsid w:val="00E205F6"/>
    <w:rsid w:val="00E22852"/>
    <w:rsid w:val="00E2399A"/>
    <w:rsid w:val="00E24780"/>
    <w:rsid w:val="00E25229"/>
    <w:rsid w:val="00E26C6A"/>
    <w:rsid w:val="00E30E91"/>
    <w:rsid w:val="00E326BA"/>
    <w:rsid w:val="00E33DD1"/>
    <w:rsid w:val="00E33DFA"/>
    <w:rsid w:val="00E37697"/>
    <w:rsid w:val="00E40E20"/>
    <w:rsid w:val="00E42B12"/>
    <w:rsid w:val="00E42C72"/>
    <w:rsid w:val="00E459CD"/>
    <w:rsid w:val="00E47BDB"/>
    <w:rsid w:val="00E51313"/>
    <w:rsid w:val="00E5273F"/>
    <w:rsid w:val="00E54B56"/>
    <w:rsid w:val="00E54E08"/>
    <w:rsid w:val="00E557C5"/>
    <w:rsid w:val="00E57FC0"/>
    <w:rsid w:val="00E62EA0"/>
    <w:rsid w:val="00E63ADE"/>
    <w:rsid w:val="00E64807"/>
    <w:rsid w:val="00E66ED6"/>
    <w:rsid w:val="00E67258"/>
    <w:rsid w:val="00E73776"/>
    <w:rsid w:val="00E760A5"/>
    <w:rsid w:val="00E8004D"/>
    <w:rsid w:val="00E813CA"/>
    <w:rsid w:val="00E82D19"/>
    <w:rsid w:val="00E83D32"/>
    <w:rsid w:val="00E853D9"/>
    <w:rsid w:val="00E85A99"/>
    <w:rsid w:val="00E85F7B"/>
    <w:rsid w:val="00E87888"/>
    <w:rsid w:val="00E9091D"/>
    <w:rsid w:val="00E9538D"/>
    <w:rsid w:val="00E95432"/>
    <w:rsid w:val="00E95820"/>
    <w:rsid w:val="00E96243"/>
    <w:rsid w:val="00EA1E49"/>
    <w:rsid w:val="00EA3E47"/>
    <w:rsid w:val="00EB113E"/>
    <w:rsid w:val="00EB6E9B"/>
    <w:rsid w:val="00EC38FA"/>
    <w:rsid w:val="00EC5A9A"/>
    <w:rsid w:val="00EC76D3"/>
    <w:rsid w:val="00ED06FB"/>
    <w:rsid w:val="00ED106B"/>
    <w:rsid w:val="00ED2143"/>
    <w:rsid w:val="00ED2923"/>
    <w:rsid w:val="00ED35E5"/>
    <w:rsid w:val="00ED6D6B"/>
    <w:rsid w:val="00EE0838"/>
    <w:rsid w:val="00EE1F9F"/>
    <w:rsid w:val="00EE4B81"/>
    <w:rsid w:val="00EE652F"/>
    <w:rsid w:val="00EE7AE3"/>
    <w:rsid w:val="00EF3C3D"/>
    <w:rsid w:val="00EF421B"/>
    <w:rsid w:val="00EF4673"/>
    <w:rsid w:val="00EF54C8"/>
    <w:rsid w:val="00EF6C2C"/>
    <w:rsid w:val="00EF6F6F"/>
    <w:rsid w:val="00F012DB"/>
    <w:rsid w:val="00F03988"/>
    <w:rsid w:val="00F10BF2"/>
    <w:rsid w:val="00F17B27"/>
    <w:rsid w:val="00F220AE"/>
    <w:rsid w:val="00F2775F"/>
    <w:rsid w:val="00F313A1"/>
    <w:rsid w:val="00F356D1"/>
    <w:rsid w:val="00F3665F"/>
    <w:rsid w:val="00F429DF"/>
    <w:rsid w:val="00F43767"/>
    <w:rsid w:val="00F44357"/>
    <w:rsid w:val="00F46A2F"/>
    <w:rsid w:val="00F47EBE"/>
    <w:rsid w:val="00F52EAA"/>
    <w:rsid w:val="00F53232"/>
    <w:rsid w:val="00F55A54"/>
    <w:rsid w:val="00F57651"/>
    <w:rsid w:val="00F63091"/>
    <w:rsid w:val="00F71981"/>
    <w:rsid w:val="00F73272"/>
    <w:rsid w:val="00F74421"/>
    <w:rsid w:val="00F7495A"/>
    <w:rsid w:val="00F7509B"/>
    <w:rsid w:val="00F75820"/>
    <w:rsid w:val="00F765D7"/>
    <w:rsid w:val="00F76682"/>
    <w:rsid w:val="00F77182"/>
    <w:rsid w:val="00F775DB"/>
    <w:rsid w:val="00F81FF8"/>
    <w:rsid w:val="00F82676"/>
    <w:rsid w:val="00F83ED6"/>
    <w:rsid w:val="00F84FC2"/>
    <w:rsid w:val="00F8612F"/>
    <w:rsid w:val="00F90EAC"/>
    <w:rsid w:val="00F954E0"/>
    <w:rsid w:val="00F97F6D"/>
    <w:rsid w:val="00FA0E05"/>
    <w:rsid w:val="00FA1147"/>
    <w:rsid w:val="00FA315E"/>
    <w:rsid w:val="00FA5B53"/>
    <w:rsid w:val="00FA6B28"/>
    <w:rsid w:val="00FB2993"/>
    <w:rsid w:val="00FB3375"/>
    <w:rsid w:val="00FB48B4"/>
    <w:rsid w:val="00FB6E2E"/>
    <w:rsid w:val="00FC3485"/>
    <w:rsid w:val="00FC572C"/>
    <w:rsid w:val="00FC7F33"/>
    <w:rsid w:val="00FD011F"/>
    <w:rsid w:val="00FD0A98"/>
    <w:rsid w:val="00FD0C56"/>
    <w:rsid w:val="00FD4A33"/>
    <w:rsid w:val="00FE0A82"/>
    <w:rsid w:val="00FE1552"/>
    <w:rsid w:val="00FE7A15"/>
    <w:rsid w:val="00FF0A2C"/>
    <w:rsid w:val="00FF41D2"/>
    <w:rsid w:val="00FF5880"/>
    <w:rsid w:val="00FF6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3FD1263B-E0E9-4D7D-B553-427E112DD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3B1"/>
    <w:pPr>
      <w:spacing w:after="144" w:line="250" w:lineRule="exact"/>
    </w:pPr>
    <w:rPr>
      <w:rFonts w:ascii="Arial" w:hAnsi="Arial"/>
      <w:sz w:val="22"/>
      <w:szCs w:val="24"/>
    </w:rPr>
  </w:style>
  <w:style w:type="paragraph" w:styleId="Heading1">
    <w:name w:val="heading 1"/>
    <w:basedOn w:val="Normal"/>
    <w:next w:val="Normal"/>
    <w:qFormat/>
    <w:rsid w:val="00BF2EF3"/>
    <w:pPr>
      <w:keepNext/>
      <w:pageBreakBefore/>
      <w:numPr>
        <w:numId w:val="15"/>
      </w:numPr>
      <w:spacing w:before="360" w:after="360" w:line="500" w:lineRule="exact"/>
      <w:outlineLvl w:val="0"/>
    </w:pPr>
    <w:rPr>
      <w:rFonts w:ascii="Verdana" w:hAnsi="Verdana" w:cs="Arial"/>
      <w:bCs/>
      <w:kern w:val="36"/>
      <w:sz w:val="44"/>
      <w:szCs w:val="32"/>
    </w:rPr>
  </w:style>
  <w:style w:type="paragraph" w:styleId="Heading2">
    <w:name w:val="heading 2"/>
    <w:aliases w:val="Level 2,h2,A,Chap x.x,Chap x.x1,Chap x.x2,Chap x.x3,Chap x.x4,Chap x.x5,Chap x.x6,Chap x.x7,Chap x.x8,Chap x.x9,Chap x.x10,Chap x.x11,Chap x.x12,Chap x.x13,Chap x.x14,Chap x.x15,Chap x.x21,Chap x.x31,Chap x.x41,Chap x.x51,Chap x.x61,Chap x.x71"/>
    <w:basedOn w:val="Normal"/>
    <w:next w:val="Normal"/>
    <w:qFormat/>
    <w:rsid w:val="00BF2EF3"/>
    <w:pPr>
      <w:keepNext/>
      <w:numPr>
        <w:ilvl w:val="1"/>
        <w:numId w:val="10"/>
      </w:numPr>
      <w:pBdr>
        <w:bottom w:val="single" w:sz="2" w:space="4" w:color="auto"/>
      </w:pBdr>
      <w:spacing w:before="360" w:after="120" w:line="240" w:lineRule="auto"/>
      <w:outlineLvl w:val="1"/>
    </w:pPr>
    <w:rPr>
      <w:rFonts w:ascii="Verdana" w:hAnsi="Verdana" w:cs="Arial"/>
      <w:bCs/>
      <w:iCs/>
      <w:sz w:val="28"/>
      <w:szCs w:val="28"/>
    </w:rPr>
  </w:style>
  <w:style w:type="paragraph" w:styleId="Heading3">
    <w:name w:val="heading 3"/>
    <w:basedOn w:val="Normal"/>
    <w:next w:val="Normal"/>
    <w:link w:val="Heading3Char"/>
    <w:qFormat/>
    <w:rsid w:val="00BF2EF3"/>
    <w:pPr>
      <w:keepNext/>
      <w:numPr>
        <w:ilvl w:val="2"/>
        <w:numId w:val="16"/>
      </w:numPr>
      <w:tabs>
        <w:tab w:val="left" w:pos="1170"/>
      </w:tabs>
      <w:spacing w:before="240" w:after="120" w:line="240" w:lineRule="auto"/>
      <w:outlineLvl w:val="2"/>
    </w:pPr>
    <w:rPr>
      <w:rFonts w:cs="Arial"/>
      <w:b/>
      <w:bCs/>
      <w:sz w:val="24"/>
      <w:szCs w:val="26"/>
    </w:rPr>
  </w:style>
  <w:style w:type="paragraph" w:styleId="Heading4">
    <w:name w:val="heading 4"/>
    <w:basedOn w:val="Normal"/>
    <w:next w:val="Normal"/>
    <w:qFormat/>
    <w:rsid w:val="00BF2EF3"/>
    <w:pPr>
      <w:keepNext/>
      <w:numPr>
        <w:ilvl w:val="3"/>
        <w:numId w:val="10"/>
      </w:numPr>
      <w:tabs>
        <w:tab w:val="left" w:pos="1170"/>
      </w:tabs>
      <w:spacing w:before="120" w:after="120" w:line="240" w:lineRule="auto"/>
      <w:outlineLvl w:val="3"/>
    </w:pPr>
    <w:rPr>
      <w:b/>
      <w:bCs/>
      <w:sz w:val="20"/>
      <w:szCs w:val="28"/>
    </w:rPr>
  </w:style>
  <w:style w:type="paragraph" w:styleId="Heading5">
    <w:name w:val="heading 5"/>
    <w:basedOn w:val="Normal"/>
    <w:next w:val="Normal"/>
    <w:qFormat/>
    <w:rsid w:val="00BF2EF3"/>
    <w:pPr>
      <w:numPr>
        <w:ilvl w:val="4"/>
        <w:numId w:val="10"/>
      </w:numPr>
      <w:tabs>
        <w:tab w:val="left" w:pos="1170"/>
      </w:tabs>
      <w:spacing w:before="36" w:after="108"/>
      <w:outlineLvl w:val="4"/>
    </w:pPr>
    <w:rPr>
      <w:rFonts w:ascii="Verdana" w:hAnsi="Verdana"/>
      <w:b/>
      <w:bCs/>
      <w:iCs/>
      <w:sz w:val="20"/>
      <w:szCs w:val="26"/>
    </w:rPr>
  </w:style>
  <w:style w:type="paragraph" w:styleId="Heading6">
    <w:name w:val="heading 6"/>
    <w:basedOn w:val="Normal"/>
    <w:next w:val="Normal"/>
    <w:qFormat/>
    <w:rsid w:val="00BF2EF3"/>
    <w:pPr>
      <w:numPr>
        <w:ilvl w:val="5"/>
        <w:numId w:val="10"/>
      </w:numPr>
      <w:spacing w:before="36" w:after="108"/>
      <w:outlineLvl w:val="5"/>
    </w:pPr>
    <w:rPr>
      <w:b/>
      <w:bCs/>
      <w:szCs w:val="22"/>
    </w:rPr>
  </w:style>
  <w:style w:type="paragraph" w:styleId="Heading7">
    <w:name w:val="heading 7"/>
    <w:basedOn w:val="Normal"/>
    <w:next w:val="Normal"/>
    <w:qFormat/>
    <w:rsid w:val="00BF2EF3"/>
    <w:pPr>
      <w:numPr>
        <w:ilvl w:val="6"/>
        <w:numId w:val="10"/>
      </w:numPr>
      <w:spacing w:before="240" w:after="60"/>
      <w:outlineLvl w:val="6"/>
    </w:pPr>
  </w:style>
  <w:style w:type="paragraph" w:styleId="Heading8">
    <w:name w:val="heading 8"/>
    <w:basedOn w:val="Normal"/>
    <w:next w:val="Normal"/>
    <w:qFormat/>
    <w:rsid w:val="00BF2EF3"/>
    <w:pPr>
      <w:numPr>
        <w:ilvl w:val="7"/>
        <w:numId w:val="10"/>
      </w:numPr>
      <w:spacing w:before="240" w:after="60"/>
      <w:outlineLvl w:val="7"/>
    </w:pPr>
    <w:rPr>
      <w:i/>
      <w:iCs/>
    </w:rPr>
  </w:style>
  <w:style w:type="paragraph" w:styleId="Heading9">
    <w:name w:val="heading 9"/>
    <w:basedOn w:val="Normal"/>
    <w:next w:val="Normal"/>
    <w:qFormat/>
    <w:rsid w:val="00BF2EF3"/>
    <w:pPr>
      <w:numPr>
        <w:ilvl w:val="8"/>
        <w:numId w:val="10"/>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680F89"/>
    <w:pPr>
      <w:tabs>
        <w:tab w:val="left" w:pos="475"/>
        <w:tab w:val="right" w:leader="dot" w:pos="9000"/>
      </w:tabs>
      <w:spacing w:before="144" w:after="0"/>
      <w:ind w:left="475" w:hanging="475"/>
    </w:pPr>
    <w:rPr>
      <w:rFonts w:ascii="Verdana" w:hAnsi="Verdana"/>
      <w:b/>
      <w:noProof/>
      <w:color w:val="000000"/>
      <w:spacing w:val="-5"/>
      <w:sz w:val="20"/>
      <w:szCs w:val="44"/>
    </w:rPr>
  </w:style>
  <w:style w:type="paragraph" w:styleId="TOC2">
    <w:name w:val="toc 2"/>
    <w:basedOn w:val="Normal"/>
    <w:next w:val="Normal"/>
    <w:autoRedefine/>
    <w:semiHidden/>
    <w:rsid w:val="00680F89"/>
    <w:pPr>
      <w:tabs>
        <w:tab w:val="left" w:pos="1008"/>
        <w:tab w:val="left" w:pos="1037"/>
        <w:tab w:val="left" w:pos="1800"/>
        <w:tab w:val="right" w:leader="dot" w:pos="9000"/>
      </w:tabs>
      <w:spacing w:before="144" w:after="0" w:line="340" w:lineRule="exact"/>
      <w:ind w:left="950" w:hanging="475"/>
    </w:pPr>
    <w:rPr>
      <w:rFonts w:ascii="Verdana" w:hAnsi="Verdana"/>
      <w:noProof/>
      <w:color w:val="000000"/>
      <w:spacing w:val="-5"/>
      <w:sz w:val="20"/>
      <w:szCs w:val="28"/>
    </w:rPr>
  </w:style>
  <w:style w:type="paragraph" w:styleId="TOC3">
    <w:name w:val="toc 3"/>
    <w:basedOn w:val="Normal"/>
    <w:next w:val="Normal"/>
    <w:autoRedefine/>
    <w:semiHidden/>
    <w:rsid w:val="00680F89"/>
    <w:pPr>
      <w:tabs>
        <w:tab w:val="left" w:pos="1800"/>
        <w:tab w:val="left" w:pos="2736"/>
        <w:tab w:val="right" w:leader="dot" w:pos="9000"/>
      </w:tabs>
      <w:spacing w:after="0" w:line="340" w:lineRule="exact"/>
      <w:ind w:left="1728" w:hanging="720"/>
    </w:pPr>
    <w:rPr>
      <w:rFonts w:ascii="Verdana" w:hAnsi="Verdana"/>
      <w:noProof/>
      <w:sz w:val="20"/>
      <w:szCs w:val="20"/>
    </w:rPr>
  </w:style>
  <w:style w:type="paragraph" w:styleId="TOC4">
    <w:name w:val="toc 4"/>
    <w:basedOn w:val="Normal"/>
    <w:next w:val="Normal"/>
    <w:autoRedefine/>
    <w:semiHidden/>
    <w:rsid w:val="00680F89"/>
    <w:pPr>
      <w:tabs>
        <w:tab w:val="left" w:pos="2808"/>
        <w:tab w:val="right" w:leader="dot" w:pos="9000"/>
      </w:tabs>
      <w:spacing w:after="0" w:line="340" w:lineRule="exact"/>
      <w:ind w:left="1800"/>
    </w:pPr>
    <w:rPr>
      <w:rFonts w:ascii="Verdana" w:hAnsi="Verdana"/>
      <w:noProof/>
      <w:spacing w:val="-5"/>
      <w:sz w:val="20"/>
      <w:szCs w:val="20"/>
    </w:rPr>
  </w:style>
  <w:style w:type="paragraph" w:styleId="TOC5">
    <w:name w:val="toc 5"/>
    <w:basedOn w:val="Normal"/>
    <w:next w:val="Normal"/>
    <w:autoRedefine/>
    <w:semiHidden/>
    <w:rsid w:val="00680F89"/>
    <w:pPr>
      <w:tabs>
        <w:tab w:val="left" w:pos="3858"/>
        <w:tab w:val="left" w:pos="3888"/>
        <w:tab w:val="right" w:leader="dot" w:pos="9000"/>
      </w:tabs>
      <w:spacing w:after="0" w:line="340" w:lineRule="exact"/>
      <w:ind w:left="2736"/>
    </w:pPr>
    <w:rPr>
      <w:rFonts w:ascii="Verdana" w:hAnsi="Verdana"/>
      <w:noProof/>
      <w:spacing w:val="-5"/>
      <w:sz w:val="20"/>
      <w:szCs w:val="20"/>
    </w:rPr>
  </w:style>
  <w:style w:type="paragraph" w:styleId="TOC6">
    <w:name w:val="toc 6"/>
    <w:basedOn w:val="Normal"/>
    <w:next w:val="Normal"/>
    <w:autoRedefine/>
    <w:semiHidden/>
    <w:rsid w:val="00680F89"/>
    <w:pPr>
      <w:tabs>
        <w:tab w:val="left" w:leader="dot" w:pos="9346"/>
      </w:tabs>
      <w:spacing w:after="0" w:line="240" w:lineRule="auto"/>
      <w:ind w:left="1200"/>
    </w:pPr>
    <w:rPr>
      <w:spacing w:val="-5"/>
      <w:szCs w:val="20"/>
    </w:rPr>
  </w:style>
  <w:style w:type="character" w:styleId="Hyperlink">
    <w:name w:val="Hyperlink"/>
    <w:rsid w:val="00680F89"/>
    <w:rPr>
      <w:color w:val="0000FF"/>
      <w:u w:val="single"/>
    </w:rPr>
  </w:style>
  <w:style w:type="paragraph" w:styleId="Caption">
    <w:name w:val="caption"/>
    <w:basedOn w:val="Normal"/>
    <w:next w:val="Exhibit"/>
    <w:qFormat/>
    <w:rsid w:val="006033CC"/>
    <w:pPr>
      <w:pBdr>
        <w:bottom w:val="single" w:sz="12" w:space="6" w:color="auto"/>
      </w:pBdr>
      <w:spacing w:before="120" w:after="120" w:line="240" w:lineRule="auto"/>
      <w:ind w:left="1440" w:hanging="1440"/>
    </w:pPr>
    <w:rPr>
      <w:rFonts w:ascii="Verdana" w:hAnsi="Verdana"/>
      <w:b/>
      <w:bCs/>
      <w:i/>
      <w:sz w:val="21"/>
      <w:szCs w:val="20"/>
    </w:rPr>
  </w:style>
  <w:style w:type="paragraph" w:customStyle="1" w:styleId="Exhibit">
    <w:name w:val="Exhibit"/>
    <w:next w:val="ExhibitBottomLine"/>
    <w:rsid w:val="00680F89"/>
    <w:pPr>
      <w:keepNext/>
      <w:keepLines/>
      <w:spacing w:before="40" w:after="240"/>
      <w:jc w:val="center"/>
    </w:pPr>
    <w:rPr>
      <w:rFonts w:ascii="Verdana" w:hAnsi="Verdana"/>
      <w:sz w:val="16"/>
    </w:rPr>
  </w:style>
  <w:style w:type="paragraph" w:styleId="TableofFigures">
    <w:name w:val="table of figures"/>
    <w:basedOn w:val="Normal"/>
    <w:next w:val="Normal"/>
    <w:semiHidden/>
    <w:rsid w:val="00680F89"/>
    <w:pPr>
      <w:tabs>
        <w:tab w:val="right" w:leader="dot" w:pos="9000"/>
      </w:tabs>
      <w:ind w:left="1440" w:hanging="1440"/>
    </w:pPr>
    <w:rPr>
      <w:rFonts w:ascii="Verdana" w:hAnsi="Verdana"/>
      <w:sz w:val="20"/>
    </w:rPr>
  </w:style>
  <w:style w:type="paragraph" w:styleId="Header">
    <w:name w:val="header"/>
    <w:basedOn w:val="Footer"/>
    <w:rsid w:val="00680F89"/>
  </w:style>
  <w:style w:type="paragraph" w:styleId="Footer">
    <w:name w:val="footer"/>
    <w:basedOn w:val="Normal"/>
    <w:link w:val="FooterChar"/>
    <w:uiPriority w:val="99"/>
    <w:rsid w:val="00680F89"/>
    <w:pPr>
      <w:tabs>
        <w:tab w:val="center" w:pos="4320"/>
        <w:tab w:val="right" w:pos="8640"/>
      </w:tabs>
      <w:spacing w:after="0" w:line="160" w:lineRule="exact"/>
    </w:pPr>
    <w:rPr>
      <w:rFonts w:ascii="Verdana" w:hAnsi="Verdana"/>
      <w:sz w:val="12"/>
    </w:rPr>
  </w:style>
  <w:style w:type="character" w:styleId="PageNumber">
    <w:name w:val="page number"/>
    <w:basedOn w:val="DefaultParagraphFont"/>
    <w:rsid w:val="00680F89"/>
  </w:style>
  <w:style w:type="paragraph" w:customStyle="1" w:styleId="Bullet1">
    <w:name w:val="Bullet 1"/>
    <w:basedOn w:val="Normal"/>
    <w:rsid w:val="00680F89"/>
    <w:pPr>
      <w:numPr>
        <w:numId w:val="1"/>
      </w:numPr>
      <w:tabs>
        <w:tab w:val="clear" w:pos="360"/>
        <w:tab w:val="left" w:pos="405"/>
      </w:tabs>
      <w:spacing w:after="60"/>
      <w:ind w:left="405" w:hanging="405"/>
    </w:pPr>
  </w:style>
  <w:style w:type="paragraph" w:customStyle="1" w:styleId="Bullet1Last">
    <w:name w:val="Bullet 1 Last"/>
    <w:basedOn w:val="Bullet1"/>
    <w:next w:val="Normal"/>
    <w:rsid w:val="00680F89"/>
    <w:pPr>
      <w:numPr>
        <w:numId w:val="5"/>
      </w:numPr>
      <w:tabs>
        <w:tab w:val="clear" w:pos="360"/>
      </w:tabs>
      <w:spacing w:after="144"/>
      <w:ind w:left="403" w:hanging="403"/>
    </w:pPr>
  </w:style>
  <w:style w:type="paragraph" w:customStyle="1" w:styleId="Bullet2">
    <w:name w:val="Bullet 2"/>
    <w:basedOn w:val="Bullet1"/>
    <w:rsid w:val="00680F89"/>
    <w:pPr>
      <w:numPr>
        <w:numId w:val="6"/>
      </w:numPr>
      <w:tabs>
        <w:tab w:val="clear" w:pos="405"/>
        <w:tab w:val="clear" w:pos="720"/>
      </w:tabs>
    </w:pPr>
  </w:style>
  <w:style w:type="paragraph" w:customStyle="1" w:styleId="Bullet2Last">
    <w:name w:val="Bullet 2 Last"/>
    <w:basedOn w:val="Bullet2"/>
    <w:next w:val="Normal"/>
    <w:rsid w:val="00680F89"/>
    <w:pPr>
      <w:numPr>
        <w:numId w:val="7"/>
      </w:numPr>
      <w:tabs>
        <w:tab w:val="clear" w:pos="720"/>
      </w:tabs>
      <w:spacing w:after="144"/>
      <w:ind w:left="720" w:hanging="360"/>
    </w:pPr>
  </w:style>
  <w:style w:type="paragraph" w:customStyle="1" w:styleId="Bullet3">
    <w:name w:val="Bullet 3"/>
    <w:basedOn w:val="Bullet1"/>
    <w:rsid w:val="00680F89"/>
    <w:pPr>
      <w:numPr>
        <w:numId w:val="8"/>
      </w:numPr>
      <w:tabs>
        <w:tab w:val="clear" w:pos="405"/>
        <w:tab w:val="clear" w:pos="1080"/>
        <w:tab w:val="left" w:pos="1170"/>
      </w:tabs>
      <w:ind w:left="1152" w:hanging="360"/>
    </w:pPr>
  </w:style>
  <w:style w:type="paragraph" w:customStyle="1" w:styleId="Bullet3Last">
    <w:name w:val="Bullet 3 Last"/>
    <w:basedOn w:val="Bullet3"/>
    <w:next w:val="Normal"/>
    <w:rsid w:val="00680F89"/>
    <w:pPr>
      <w:numPr>
        <w:numId w:val="9"/>
      </w:numPr>
      <w:tabs>
        <w:tab w:val="clear" w:pos="1080"/>
        <w:tab w:val="clear" w:pos="1170"/>
        <w:tab w:val="left" w:pos="1166"/>
      </w:tabs>
      <w:spacing w:after="144"/>
      <w:ind w:left="1152" w:hanging="360"/>
    </w:pPr>
  </w:style>
  <w:style w:type="character" w:customStyle="1" w:styleId="BoldEmphasis">
    <w:name w:val="Bold Emphasis"/>
    <w:rsid w:val="00680F89"/>
    <w:rPr>
      <w:rFonts w:ascii="Times New Roman" w:hAnsi="Times New Roman"/>
      <w:b/>
      <w:sz w:val="22"/>
    </w:rPr>
  </w:style>
  <w:style w:type="paragraph" w:customStyle="1" w:styleId="Tabletext">
    <w:name w:val="Table text"/>
    <w:rsid w:val="00680F89"/>
    <w:pPr>
      <w:keepNext/>
      <w:spacing w:before="40" w:after="40"/>
    </w:pPr>
    <w:rPr>
      <w:rFonts w:ascii="Verdana" w:hAnsi="Verdana"/>
      <w:noProof/>
      <w:sz w:val="16"/>
    </w:rPr>
  </w:style>
  <w:style w:type="paragraph" w:customStyle="1" w:styleId="TOCLOEHeadingTitle">
    <w:name w:val="TOC/LOE Heading Title"/>
    <w:basedOn w:val="Normal"/>
    <w:next w:val="Normal"/>
    <w:rsid w:val="00680F89"/>
    <w:pPr>
      <w:tabs>
        <w:tab w:val="left" w:pos="475"/>
      </w:tabs>
      <w:spacing w:after="1600" w:line="400" w:lineRule="exact"/>
    </w:pPr>
    <w:rPr>
      <w:rFonts w:ascii="Verdana" w:hAnsi="Verdana"/>
      <w:b/>
      <w:sz w:val="36"/>
    </w:rPr>
  </w:style>
  <w:style w:type="paragraph" w:customStyle="1" w:styleId="TableBullet">
    <w:name w:val="Table Bullet"/>
    <w:basedOn w:val="Tabletext"/>
    <w:rsid w:val="00680F89"/>
    <w:pPr>
      <w:numPr>
        <w:numId w:val="2"/>
      </w:numPr>
      <w:spacing w:line="220" w:lineRule="exact"/>
      <w:jc w:val="both"/>
    </w:pPr>
  </w:style>
  <w:style w:type="paragraph" w:customStyle="1" w:styleId="TableBulletlast">
    <w:name w:val="Table Bulletlast"/>
    <w:basedOn w:val="TableBullet"/>
    <w:next w:val="Tabletext"/>
    <w:rsid w:val="00680F89"/>
    <w:pPr>
      <w:numPr>
        <w:numId w:val="3"/>
      </w:numPr>
      <w:spacing w:after="120"/>
    </w:pPr>
  </w:style>
  <w:style w:type="paragraph" w:customStyle="1" w:styleId="TableHeading">
    <w:name w:val="Table Heading"/>
    <w:basedOn w:val="Normal"/>
    <w:rsid w:val="00680F89"/>
    <w:pPr>
      <w:spacing w:before="120" w:after="60" w:line="220" w:lineRule="exact"/>
    </w:pPr>
    <w:rPr>
      <w:rFonts w:ascii="Verdana" w:hAnsi="Verdana"/>
      <w:b/>
      <w:snapToGrid w:val="0"/>
      <w:spacing w:val="-3"/>
      <w:sz w:val="16"/>
      <w:szCs w:val="20"/>
    </w:rPr>
  </w:style>
  <w:style w:type="character" w:styleId="FootnoteReference">
    <w:name w:val="footnote reference"/>
    <w:semiHidden/>
    <w:rsid w:val="00680F89"/>
    <w:rPr>
      <w:vertAlign w:val="superscript"/>
    </w:rPr>
  </w:style>
  <w:style w:type="paragraph" w:customStyle="1" w:styleId="Title1">
    <w:name w:val="Title 1"/>
    <w:basedOn w:val="Normal"/>
    <w:rsid w:val="009D14F7"/>
    <w:pPr>
      <w:spacing w:after="0" w:line="240" w:lineRule="auto"/>
    </w:pPr>
    <w:rPr>
      <w:rFonts w:ascii="Verdana" w:hAnsi="Verdana"/>
      <w:sz w:val="18"/>
      <w:szCs w:val="20"/>
      <w:lang w:eastAsia="ja-JP"/>
    </w:rPr>
  </w:style>
  <w:style w:type="paragraph" w:styleId="FootnoteText">
    <w:name w:val="footnote text"/>
    <w:basedOn w:val="Normal"/>
    <w:semiHidden/>
    <w:rsid w:val="00680F89"/>
    <w:pPr>
      <w:spacing w:after="200" w:line="240" w:lineRule="auto"/>
    </w:pPr>
    <w:rPr>
      <w:sz w:val="18"/>
      <w:szCs w:val="20"/>
    </w:rPr>
  </w:style>
  <w:style w:type="character" w:customStyle="1" w:styleId="Noproofing">
    <w:name w:val="No proofing"/>
    <w:rsid w:val="00680F89"/>
    <w:rPr>
      <w:noProof/>
    </w:rPr>
  </w:style>
  <w:style w:type="paragraph" w:customStyle="1" w:styleId="3270Screen">
    <w:name w:val="3270 Screen"/>
    <w:basedOn w:val="Normal"/>
    <w:rsid w:val="00680F89"/>
    <w:pPr>
      <w:keepNext/>
      <w:pBdr>
        <w:top w:val="single" w:sz="6" w:space="4" w:color="auto"/>
        <w:left w:val="single" w:sz="6" w:space="0" w:color="auto"/>
        <w:bottom w:val="single" w:sz="6" w:space="1" w:color="auto"/>
        <w:right w:val="single" w:sz="6" w:space="1" w:color="auto"/>
      </w:pBdr>
      <w:spacing w:after="0" w:line="190" w:lineRule="exact"/>
      <w:ind w:left="86" w:right="72"/>
    </w:pPr>
    <w:rPr>
      <w:rFonts w:ascii="Courier" w:hAnsi="Courier"/>
      <w:noProof/>
      <w:spacing w:val="-4"/>
      <w:sz w:val="16"/>
      <w:szCs w:val="20"/>
    </w:rPr>
  </w:style>
  <w:style w:type="paragraph" w:customStyle="1" w:styleId="Output">
    <w:name w:val="Output"/>
    <w:basedOn w:val="Normal"/>
    <w:rsid w:val="00680F89"/>
    <w:pPr>
      <w:spacing w:after="280" w:line="260" w:lineRule="atLeast"/>
      <w:ind w:left="446"/>
    </w:pPr>
    <w:rPr>
      <w:rFonts w:ascii="Courier" w:hAnsi="Courier"/>
      <w:noProof/>
      <w:sz w:val="20"/>
      <w:szCs w:val="20"/>
    </w:rPr>
  </w:style>
  <w:style w:type="paragraph" w:customStyle="1" w:styleId="Report">
    <w:name w:val="Report"/>
    <w:basedOn w:val="Normal"/>
    <w:rsid w:val="00680F89"/>
    <w:pPr>
      <w:tabs>
        <w:tab w:val="left" w:pos="-2160"/>
        <w:tab w:val="left" w:pos="0"/>
        <w:tab w:val="left" w:pos="360"/>
        <w:tab w:val="left" w:pos="720"/>
        <w:tab w:val="left" w:pos="1440"/>
        <w:tab w:val="left" w:pos="2880"/>
        <w:tab w:val="left" w:pos="3845"/>
        <w:tab w:val="left" w:pos="9331"/>
      </w:tabs>
      <w:spacing w:after="0" w:line="240" w:lineRule="auto"/>
      <w:ind w:left="-2880"/>
    </w:pPr>
    <w:rPr>
      <w:rFonts w:ascii="Courier" w:hAnsi="Courier"/>
      <w:noProof/>
      <w:spacing w:val="-10"/>
      <w:sz w:val="14"/>
      <w:szCs w:val="20"/>
    </w:rPr>
  </w:style>
  <w:style w:type="paragraph" w:customStyle="1" w:styleId="Numlist">
    <w:name w:val="Numlist"/>
    <w:basedOn w:val="Normal"/>
    <w:rsid w:val="00680F89"/>
    <w:pPr>
      <w:numPr>
        <w:numId w:val="4"/>
      </w:numPr>
      <w:tabs>
        <w:tab w:val="clear" w:pos="720"/>
        <w:tab w:val="left" w:pos="360"/>
      </w:tabs>
    </w:pPr>
    <w:rPr>
      <w:spacing w:val="-5"/>
      <w:szCs w:val="20"/>
    </w:rPr>
  </w:style>
  <w:style w:type="paragraph" w:customStyle="1" w:styleId="ExhibitBottomLine">
    <w:name w:val="Exhibit Bottom Line"/>
    <w:next w:val="Normal"/>
    <w:rsid w:val="00680F89"/>
    <w:pPr>
      <w:pBdr>
        <w:bottom w:val="single" w:sz="12" w:space="0" w:color="auto"/>
      </w:pBdr>
      <w:spacing w:after="240"/>
    </w:pPr>
    <w:rPr>
      <w:sz w:val="22"/>
    </w:rPr>
  </w:style>
  <w:style w:type="paragraph" w:styleId="Title">
    <w:name w:val="Title"/>
    <w:basedOn w:val="Normal"/>
    <w:qFormat/>
    <w:rsid w:val="009D14F7"/>
    <w:pPr>
      <w:spacing w:after="0" w:line="500" w:lineRule="exact"/>
    </w:pPr>
    <w:rPr>
      <w:rFonts w:ascii="Verdana" w:hAnsi="Verdana"/>
      <w:b/>
      <w:spacing w:val="24"/>
      <w:kern w:val="28"/>
      <w:sz w:val="36"/>
      <w:szCs w:val="20"/>
      <w:lang w:eastAsia="ja-JP"/>
    </w:rPr>
  </w:style>
  <w:style w:type="paragraph" w:customStyle="1" w:styleId="Table">
    <w:name w:val="Table"/>
    <w:next w:val="Normal"/>
    <w:link w:val="TableChar"/>
    <w:rsid w:val="00205023"/>
    <w:pPr>
      <w:spacing w:before="40" w:after="40"/>
    </w:pPr>
    <w:rPr>
      <w:rFonts w:ascii="Arial" w:hAnsi="Arial"/>
    </w:rPr>
  </w:style>
  <w:style w:type="paragraph" w:styleId="Date">
    <w:name w:val="Date"/>
    <w:basedOn w:val="Normal"/>
    <w:next w:val="Normal"/>
    <w:link w:val="DateChar"/>
    <w:rsid w:val="009D14F7"/>
    <w:pPr>
      <w:spacing w:after="0" w:line="240" w:lineRule="auto"/>
    </w:pPr>
    <w:rPr>
      <w:rFonts w:ascii="Verdana" w:hAnsi="Verdana"/>
      <w:sz w:val="28"/>
      <w:szCs w:val="20"/>
      <w:lang w:eastAsia="ja-JP"/>
    </w:rPr>
  </w:style>
  <w:style w:type="paragraph" w:customStyle="1" w:styleId="Subtitle2">
    <w:name w:val="Subtitle 2"/>
    <w:basedOn w:val="Subtitle"/>
    <w:next w:val="Normal"/>
    <w:rsid w:val="009D14F7"/>
    <w:pPr>
      <w:spacing w:after="0" w:line="360" w:lineRule="exact"/>
      <w:jc w:val="left"/>
      <w:outlineLvl w:val="9"/>
    </w:pPr>
    <w:rPr>
      <w:rFonts w:ascii="Verdana" w:hAnsi="Verdana" w:cs="Times New Roman"/>
      <w:sz w:val="28"/>
      <w:szCs w:val="20"/>
      <w:lang w:eastAsia="ja-JP"/>
    </w:rPr>
  </w:style>
  <w:style w:type="paragraph" w:customStyle="1" w:styleId="Subtitle3">
    <w:name w:val="Subtitle 3"/>
    <w:basedOn w:val="Subtitle"/>
    <w:next w:val="Normal"/>
    <w:rsid w:val="009D14F7"/>
    <w:pPr>
      <w:spacing w:after="0" w:line="320" w:lineRule="exact"/>
      <w:jc w:val="left"/>
      <w:outlineLvl w:val="9"/>
    </w:pPr>
    <w:rPr>
      <w:rFonts w:ascii="Verdana" w:hAnsi="Verdana" w:cs="Times New Roman"/>
      <w:szCs w:val="20"/>
      <w:lang w:eastAsia="ja-JP"/>
    </w:rPr>
  </w:style>
  <w:style w:type="paragraph" w:styleId="Subtitle">
    <w:name w:val="Subtitle"/>
    <w:basedOn w:val="Normal"/>
    <w:qFormat/>
    <w:rsid w:val="009D14F7"/>
    <w:pPr>
      <w:spacing w:after="60"/>
      <w:jc w:val="center"/>
      <w:outlineLvl w:val="1"/>
    </w:pPr>
    <w:rPr>
      <w:rFonts w:cs="Arial"/>
      <w:sz w:val="24"/>
    </w:rPr>
  </w:style>
  <w:style w:type="paragraph" w:customStyle="1" w:styleId="StyleHeading2Level2h2AChapxxChapxx1Chapxx2Chapxx3">
    <w:name w:val="Style Heading 2Level 2h2AChap x.xChap x.x1Chap x.x2Chap x.x3..."/>
    <w:basedOn w:val="Heading2"/>
    <w:rsid w:val="001A1693"/>
    <w:pPr>
      <w:numPr>
        <w:ilvl w:val="0"/>
        <w:numId w:val="0"/>
      </w:numPr>
    </w:pPr>
    <w:rPr>
      <w:rFonts w:ascii="Arial" w:hAnsi="Arial" w:cs="Times New Roman"/>
      <w:bCs w:val="0"/>
      <w:iCs w:val="0"/>
      <w:szCs w:val="20"/>
    </w:rPr>
  </w:style>
  <w:style w:type="paragraph" w:customStyle="1" w:styleId="StyleHeading3Level3H33subheadh31Level1-1Level1-11">
    <w:name w:val="Style Heading 3Level 3H33subheadh31.Level 1 - 1Level 1 - 11..."/>
    <w:basedOn w:val="Heading3"/>
    <w:rsid w:val="003A00C8"/>
    <w:pPr>
      <w:numPr>
        <w:ilvl w:val="0"/>
        <w:numId w:val="0"/>
      </w:numPr>
    </w:pPr>
    <w:rPr>
      <w:rFonts w:cs="Times New Roman"/>
      <w:b w:val="0"/>
      <w:bCs w:val="0"/>
      <w:sz w:val="28"/>
      <w:szCs w:val="20"/>
    </w:rPr>
  </w:style>
  <w:style w:type="paragraph" w:customStyle="1" w:styleId="StyleHeading3Level3H33subheadh31Level1-1Level1-111">
    <w:name w:val="Style Heading 3Level 3H33subheadh31.Level 1 - 1Level 1 - 11...1"/>
    <w:basedOn w:val="Heading3"/>
    <w:rsid w:val="00B111E7"/>
    <w:pPr>
      <w:numPr>
        <w:ilvl w:val="0"/>
        <w:numId w:val="0"/>
      </w:numPr>
    </w:pPr>
    <w:rPr>
      <w:rFonts w:cs="Times New Roman"/>
      <w:b w:val="0"/>
      <w:bCs w:val="0"/>
      <w:sz w:val="28"/>
      <w:szCs w:val="20"/>
    </w:rPr>
  </w:style>
  <w:style w:type="paragraph" w:customStyle="1" w:styleId="StyleHeading3Level3H33subheadh31Level1-1Level1-112">
    <w:name w:val="Style Heading 3Level 3H33subheadh31.Level 1 - 1Level 1 - 11...2"/>
    <w:basedOn w:val="Heading3"/>
    <w:rsid w:val="00E205F6"/>
    <w:pPr>
      <w:numPr>
        <w:ilvl w:val="0"/>
        <w:numId w:val="0"/>
      </w:numPr>
    </w:pPr>
    <w:rPr>
      <w:rFonts w:cs="Times New Roman"/>
      <w:b w:val="0"/>
      <w:bCs w:val="0"/>
      <w:sz w:val="28"/>
      <w:szCs w:val="20"/>
    </w:rPr>
  </w:style>
  <w:style w:type="paragraph" w:customStyle="1" w:styleId="StyleHeading3Level3H33subheadh31Level1-1Level1-113">
    <w:name w:val="Style Heading 3Level 3H33subheadh31.Level 1 - 1Level 1 - 11...3"/>
    <w:basedOn w:val="Heading3"/>
    <w:rsid w:val="00950D9E"/>
    <w:pPr>
      <w:numPr>
        <w:ilvl w:val="0"/>
        <w:numId w:val="0"/>
      </w:numPr>
    </w:pPr>
    <w:rPr>
      <w:rFonts w:cs="Times New Roman"/>
      <w:b w:val="0"/>
      <w:bCs w:val="0"/>
      <w:sz w:val="28"/>
      <w:szCs w:val="20"/>
    </w:rPr>
  </w:style>
  <w:style w:type="paragraph" w:customStyle="1" w:styleId="StyleHeading3Level3H33subheadh31Level1-1Level1-114">
    <w:name w:val="Style Heading 3Level 3H33subheadh31.Level 1 - 1Level 1 - 11...4"/>
    <w:basedOn w:val="Heading3"/>
    <w:rsid w:val="009A3C98"/>
    <w:pPr>
      <w:numPr>
        <w:ilvl w:val="0"/>
        <w:numId w:val="0"/>
      </w:numPr>
      <w:snapToGrid w:val="0"/>
    </w:pPr>
    <w:rPr>
      <w:rFonts w:cs="Times New Roman"/>
      <w:b w:val="0"/>
      <w:bCs w:val="0"/>
      <w:sz w:val="28"/>
      <w:szCs w:val="20"/>
    </w:rPr>
  </w:style>
  <w:style w:type="paragraph" w:customStyle="1" w:styleId="Checklist">
    <w:name w:val="Checklist"/>
    <w:basedOn w:val="Normal"/>
    <w:rsid w:val="0053004A"/>
    <w:pPr>
      <w:numPr>
        <w:numId w:val="11"/>
      </w:numPr>
    </w:pPr>
  </w:style>
  <w:style w:type="paragraph" w:customStyle="1" w:styleId="Tablelist">
    <w:name w:val="Table list"/>
    <w:basedOn w:val="Table"/>
    <w:rsid w:val="009F62AA"/>
    <w:pPr>
      <w:numPr>
        <w:numId w:val="12"/>
      </w:numPr>
      <w:spacing w:line="250" w:lineRule="exact"/>
    </w:pPr>
  </w:style>
  <w:style w:type="table" w:styleId="TableSimple1">
    <w:name w:val="Table Simple 1"/>
    <w:basedOn w:val="TableNormal"/>
    <w:rsid w:val="005E1F20"/>
    <w:pPr>
      <w:spacing w:after="144" w:line="25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ableVerdana">
    <w:name w:val="Table + Verdana"/>
    <w:aliases w:val="8 pt,Before:  6 pt,After:  6 pt,Line spacing:  Exactly 12..."/>
    <w:basedOn w:val="Table"/>
    <w:rsid w:val="005E1F20"/>
    <w:pPr>
      <w:spacing w:before="120" w:after="120" w:line="240" w:lineRule="exact"/>
    </w:pPr>
    <w:rPr>
      <w:rFonts w:ascii="Verdana" w:eastAsia="Arial Unicode MS" w:hAnsi="Verdana"/>
      <w:sz w:val="16"/>
      <w:szCs w:val="16"/>
    </w:rPr>
  </w:style>
  <w:style w:type="table" w:styleId="TableGrid">
    <w:name w:val="Table Grid"/>
    <w:basedOn w:val="TableNormal"/>
    <w:rsid w:val="00DE20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A4EA7"/>
    <w:rPr>
      <w:rFonts w:ascii="Tahoma" w:hAnsi="Tahoma" w:cs="Tahoma"/>
      <w:sz w:val="16"/>
      <w:szCs w:val="16"/>
    </w:rPr>
  </w:style>
  <w:style w:type="character" w:customStyle="1" w:styleId="TableChar">
    <w:name w:val="Table Char"/>
    <w:link w:val="Table"/>
    <w:rsid w:val="009A7F51"/>
    <w:rPr>
      <w:rFonts w:ascii="Arial" w:hAnsi="Arial"/>
      <w:lang w:val="en-US" w:eastAsia="en-US" w:bidi="ar-SA"/>
    </w:rPr>
  </w:style>
  <w:style w:type="character" w:customStyle="1" w:styleId="Heading3Char">
    <w:name w:val="Heading 3 Char"/>
    <w:link w:val="Heading3"/>
    <w:rsid w:val="009A7F51"/>
    <w:rPr>
      <w:rFonts w:ascii="Arial" w:hAnsi="Arial" w:cs="Arial"/>
      <w:b/>
      <w:bCs/>
      <w:sz w:val="24"/>
      <w:szCs w:val="26"/>
    </w:rPr>
  </w:style>
  <w:style w:type="paragraph" w:customStyle="1" w:styleId="Style8ptBlackAfter0ptLinespacingsingle">
    <w:name w:val="Style 8 pt Black After:  0 pt Line spacing:  single"/>
    <w:basedOn w:val="Normal"/>
    <w:link w:val="Style8ptBlackAfter0ptLinespacingsingleChar"/>
    <w:autoRedefine/>
    <w:rsid w:val="00433212"/>
    <w:pPr>
      <w:spacing w:before="60" w:after="60" w:line="240" w:lineRule="auto"/>
    </w:pPr>
    <w:rPr>
      <w:color w:val="000000"/>
      <w:sz w:val="16"/>
      <w:szCs w:val="20"/>
    </w:rPr>
  </w:style>
  <w:style w:type="paragraph" w:customStyle="1" w:styleId="Style10ptBoldBlackAfter0ptLinespacingsingle">
    <w:name w:val="Style 10 pt Bold Black After:  0 pt Line spacing:  single"/>
    <w:basedOn w:val="Normal"/>
    <w:rsid w:val="00433212"/>
    <w:pPr>
      <w:spacing w:before="60" w:after="60" w:line="240" w:lineRule="auto"/>
    </w:pPr>
    <w:rPr>
      <w:b/>
      <w:bCs/>
      <w:color w:val="000000"/>
      <w:sz w:val="20"/>
      <w:szCs w:val="20"/>
    </w:rPr>
  </w:style>
  <w:style w:type="character" w:customStyle="1" w:styleId="Style8ptBlackAfter0ptLinespacingsingleChar">
    <w:name w:val="Style 8 pt Black After:  0 pt Line spacing:  single Char"/>
    <w:link w:val="Style8ptBlackAfter0ptLinespacingsingle"/>
    <w:rsid w:val="00433212"/>
    <w:rPr>
      <w:rFonts w:ascii="Arial" w:hAnsi="Arial"/>
      <w:color w:val="000000"/>
      <w:sz w:val="16"/>
      <w:lang w:val="en-US" w:eastAsia="en-US" w:bidi="ar-SA"/>
    </w:rPr>
  </w:style>
  <w:style w:type="paragraph" w:customStyle="1" w:styleId="StyleHeading2Level2h2AChapxxChapxx1Chapxx2Chapxx31">
    <w:name w:val="Style Heading 2Level 2h2AChap x.xChap x.x1Chap x.x2Chap x.x3...1"/>
    <w:basedOn w:val="Heading2"/>
    <w:rsid w:val="001F2F85"/>
    <w:pPr>
      <w:numPr>
        <w:numId w:val="15"/>
      </w:numPr>
      <w:pBdr>
        <w:bottom w:val="none" w:sz="0" w:space="0" w:color="auto"/>
      </w:pBdr>
    </w:pPr>
    <w:rPr>
      <w:rFonts w:cs="Times New Roman"/>
      <w:bCs w:val="0"/>
      <w:iCs w:val="0"/>
      <w:szCs w:val="20"/>
    </w:rPr>
  </w:style>
  <w:style w:type="character" w:styleId="CommentReference">
    <w:name w:val="annotation reference"/>
    <w:rsid w:val="00552C11"/>
    <w:rPr>
      <w:sz w:val="16"/>
      <w:szCs w:val="16"/>
    </w:rPr>
  </w:style>
  <w:style w:type="paragraph" w:styleId="CommentText">
    <w:name w:val="annotation text"/>
    <w:basedOn w:val="Normal"/>
    <w:link w:val="CommentTextChar"/>
    <w:rsid w:val="00552C11"/>
    <w:rPr>
      <w:sz w:val="20"/>
      <w:szCs w:val="20"/>
    </w:rPr>
  </w:style>
  <w:style w:type="character" w:customStyle="1" w:styleId="CommentTextChar">
    <w:name w:val="Comment Text Char"/>
    <w:link w:val="CommentText"/>
    <w:rsid w:val="00552C11"/>
    <w:rPr>
      <w:rFonts w:ascii="Arial" w:hAnsi="Arial"/>
    </w:rPr>
  </w:style>
  <w:style w:type="paragraph" w:styleId="CommentSubject">
    <w:name w:val="annotation subject"/>
    <w:basedOn w:val="CommentText"/>
    <w:next w:val="CommentText"/>
    <w:link w:val="CommentSubjectChar"/>
    <w:rsid w:val="00552C11"/>
    <w:rPr>
      <w:b/>
      <w:bCs/>
    </w:rPr>
  </w:style>
  <w:style w:type="character" w:customStyle="1" w:styleId="CommentSubjectChar">
    <w:name w:val="Comment Subject Char"/>
    <w:link w:val="CommentSubject"/>
    <w:rsid w:val="00552C11"/>
    <w:rPr>
      <w:rFonts w:ascii="Arial" w:hAnsi="Arial"/>
      <w:b/>
      <w:bCs/>
    </w:rPr>
  </w:style>
  <w:style w:type="paragraph" w:customStyle="1" w:styleId="Style9ptBoldCenteredAfter0ptLinespacingsingle">
    <w:name w:val="Style 9 pt Bold Centered After:  0 pt Line spacing:  single"/>
    <w:basedOn w:val="Normal"/>
    <w:autoRedefine/>
    <w:rsid w:val="0003345C"/>
    <w:pPr>
      <w:spacing w:before="60" w:after="60" w:line="240" w:lineRule="auto"/>
      <w:jc w:val="center"/>
    </w:pPr>
    <w:rPr>
      <w:b/>
      <w:bCs/>
      <w:sz w:val="18"/>
      <w:szCs w:val="20"/>
    </w:rPr>
  </w:style>
  <w:style w:type="paragraph" w:styleId="Revision">
    <w:name w:val="Revision"/>
    <w:hidden/>
    <w:uiPriority w:val="99"/>
    <w:semiHidden/>
    <w:rsid w:val="00CB36A7"/>
    <w:rPr>
      <w:rFonts w:ascii="Arial" w:hAnsi="Arial"/>
      <w:sz w:val="22"/>
      <w:szCs w:val="24"/>
    </w:rPr>
  </w:style>
  <w:style w:type="paragraph" w:styleId="ListParagraph">
    <w:name w:val="List Paragraph"/>
    <w:basedOn w:val="Normal"/>
    <w:autoRedefine/>
    <w:uiPriority w:val="34"/>
    <w:qFormat/>
    <w:rsid w:val="00D301BD"/>
    <w:pPr>
      <w:numPr>
        <w:numId w:val="18"/>
      </w:numPr>
      <w:spacing w:before="60" w:after="60" w:line="240" w:lineRule="auto"/>
      <w:contextualSpacing/>
    </w:pPr>
  </w:style>
  <w:style w:type="character" w:customStyle="1" w:styleId="FooterChar">
    <w:name w:val="Footer Char"/>
    <w:link w:val="Footer"/>
    <w:uiPriority w:val="99"/>
    <w:rsid w:val="00C40DD7"/>
    <w:rPr>
      <w:rFonts w:ascii="Verdana" w:hAnsi="Verdana"/>
      <w:sz w:val="12"/>
      <w:szCs w:val="24"/>
    </w:rPr>
  </w:style>
  <w:style w:type="character" w:styleId="PlaceholderText">
    <w:name w:val="Placeholder Text"/>
    <w:uiPriority w:val="99"/>
    <w:semiHidden/>
    <w:rsid w:val="00A9255A"/>
    <w:rPr>
      <w:color w:val="808080"/>
    </w:rPr>
  </w:style>
  <w:style w:type="paragraph" w:customStyle="1" w:styleId="Style8ptCentered">
    <w:name w:val="Style 8 pt Centered"/>
    <w:basedOn w:val="Normal"/>
    <w:autoRedefine/>
    <w:rsid w:val="00815B50"/>
    <w:pPr>
      <w:spacing w:before="60" w:after="0" w:line="240" w:lineRule="auto"/>
    </w:pPr>
    <w:rPr>
      <w:rFonts w:cs="Arial"/>
      <w:sz w:val="16"/>
      <w:szCs w:val="16"/>
    </w:rPr>
  </w:style>
  <w:style w:type="paragraph" w:customStyle="1" w:styleId="Style8ptAfter0ptLinespacingsingle">
    <w:name w:val="Style 8 pt After:  0 pt Line spacing:  single"/>
    <w:basedOn w:val="Normal"/>
    <w:rsid w:val="0043625D"/>
    <w:pPr>
      <w:spacing w:before="60" w:after="0" w:line="240" w:lineRule="auto"/>
    </w:pPr>
    <w:rPr>
      <w:sz w:val="16"/>
      <w:szCs w:val="20"/>
    </w:rPr>
  </w:style>
  <w:style w:type="character" w:customStyle="1" w:styleId="DateChar">
    <w:name w:val="Date Char"/>
    <w:link w:val="Date"/>
    <w:rsid w:val="006B3562"/>
    <w:rPr>
      <w:rFonts w:ascii="Verdana" w:hAnsi="Verdana"/>
      <w:sz w:val="28"/>
      <w:lang w:eastAsia="ja-JP"/>
    </w:rPr>
  </w:style>
  <w:style w:type="paragraph" w:styleId="NoSpacing">
    <w:name w:val="No Spacing"/>
    <w:uiPriority w:val="1"/>
    <w:qFormat/>
    <w:rsid w:val="00CA1E12"/>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849">
      <w:bodyDiv w:val="1"/>
      <w:marLeft w:val="0"/>
      <w:marRight w:val="0"/>
      <w:marTop w:val="0"/>
      <w:marBottom w:val="0"/>
      <w:divBdr>
        <w:top w:val="none" w:sz="0" w:space="0" w:color="auto"/>
        <w:left w:val="none" w:sz="0" w:space="0" w:color="auto"/>
        <w:bottom w:val="none" w:sz="0" w:space="0" w:color="auto"/>
        <w:right w:val="none" w:sz="0" w:space="0" w:color="auto"/>
      </w:divBdr>
    </w:div>
    <w:div w:id="505439159">
      <w:bodyDiv w:val="1"/>
      <w:marLeft w:val="0"/>
      <w:marRight w:val="0"/>
      <w:marTop w:val="0"/>
      <w:marBottom w:val="0"/>
      <w:divBdr>
        <w:top w:val="none" w:sz="0" w:space="0" w:color="auto"/>
        <w:left w:val="none" w:sz="0" w:space="0" w:color="auto"/>
        <w:bottom w:val="none" w:sz="0" w:space="0" w:color="auto"/>
        <w:right w:val="none" w:sz="0" w:space="0" w:color="auto"/>
      </w:divBdr>
    </w:div>
    <w:div w:id="572398750">
      <w:bodyDiv w:val="1"/>
      <w:marLeft w:val="0"/>
      <w:marRight w:val="0"/>
      <w:marTop w:val="0"/>
      <w:marBottom w:val="0"/>
      <w:divBdr>
        <w:top w:val="none" w:sz="0" w:space="0" w:color="auto"/>
        <w:left w:val="none" w:sz="0" w:space="0" w:color="auto"/>
        <w:bottom w:val="none" w:sz="0" w:space="0" w:color="auto"/>
        <w:right w:val="none" w:sz="0" w:space="0" w:color="auto"/>
      </w:divBdr>
    </w:div>
    <w:div w:id="838421119">
      <w:bodyDiv w:val="1"/>
      <w:marLeft w:val="0"/>
      <w:marRight w:val="0"/>
      <w:marTop w:val="0"/>
      <w:marBottom w:val="0"/>
      <w:divBdr>
        <w:top w:val="none" w:sz="0" w:space="0" w:color="auto"/>
        <w:left w:val="none" w:sz="0" w:space="0" w:color="auto"/>
        <w:bottom w:val="none" w:sz="0" w:space="0" w:color="auto"/>
        <w:right w:val="none" w:sz="0" w:space="0" w:color="auto"/>
      </w:divBdr>
    </w:div>
    <w:div w:id="1070423981">
      <w:bodyDiv w:val="1"/>
      <w:marLeft w:val="0"/>
      <w:marRight w:val="0"/>
      <w:marTop w:val="0"/>
      <w:marBottom w:val="0"/>
      <w:divBdr>
        <w:top w:val="none" w:sz="0" w:space="0" w:color="auto"/>
        <w:left w:val="none" w:sz="0" w:space="0" w:color="auto"/>
        <w:bottom w:val="none" w:sz="0" w:space="0" w:color="auto"/>
        <w:right w:val="none" w:sz="0" w:space="0" w:color="auto"/>
      </w:divBdr>
    </w:div>
    <w:div w:id="1258169489">
      <w:bodyDiv w:val="1"/>
      <w:marLeft w:val="0"/>
      <w:marRight w:val="0"/>
      <w:marTop w:val="0"/>
      <w:marBottom w:val="0"/>
      <w:divBdr>
        <w:top w:val="none" w:sz="0" w:space="0" w:color="auto"/>
        <w:left w:val="none" w:sz="0" w:space="0" w:color="auto"/>
        <w:bottom w:val="none" w:sz="0" w:space="0" w:color="auto"/>
        <w:right w:val="none" w:sz="0" w:space="0" w:color="auto"/>
      </w:divBdr>
    </w:div>
    <w:div w:id="1460033555">
      <w:bodyDiv w:val="1"/>
      <w:marLeft w:val="0"/>
      <w:marRight w:val="0"/>
      <w:marTop w:val="0"/>
      <w:marBottom w:val="0"/>
      <w:divBdr>
        <w:top w:val="none" w:sz="0" w:space="0" w:color="auto"/>
        <w:left w:val="none" w:sz="0" w:space="0" w:color="auto"/>
        <w:bottom w:val="none" w:sz="0" w:space="0" w:color="auto"/>
        <w:right w:val="none" w:sz="0" w:space="0" w:color="auto"/>
      </w:divBdr>
    </w:div>
    <w:div w:id="153781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My_Data\ADVANTAGE\Time%20Collection\Interface\Deliverable%20v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ABCBEB6ABF964799D6B4E741936C1B" ma:contentTypeVersion="5" ma:contentTypeDescription="Create a new document." ma:contentTypeScope="" ma:versionID="2698d8ddc65a990f23a88b4fc3d975b5">
  <xsd:schema xmlns:xsd="http://www.w3.org/2001/XMLSchema" xmlns:p="http://schemas.microsoft.com/office/2006/metadata/properties" xmlns:ns2="CA93C712-F470-4C49-8361-ABF2515F212C" targetNamespace="http://schemas.microsoft.com/office/2006/metadata/properties" ma:root="true" ma:fieldsID="83e939e2530ee299f844c5aa0e3ceb89" ns2:_="">
    <xsd:import namespace="CA93C712-F470-4C49-8361-ABF2515F212C"/>
    <xsd:element name="properties">
      <xsd:complexType>
        <xsd:sequence>
          <xsd:element name="documentManagement">
            <xsd:complexType>
              <xsd:all>
                <xsd:element ref="ns2:Abstract" minOccurs="0"/>
                <xsd:element ref="ns2:SendEmail" minOccurs="0"/>
                <xsd:element ref="ns2:MailTo" minOccurs="0"/>
                <xsd:element ref="ns2:MailCC" minOccurs="0"/>
                <xsd:element ref="ns2:History" minOccurs="0"/>
              </xsd:all>
            </xsd:complexType>
          </xsd:element>
        </xsd:sequence>
      </xsd:complexType>
    </xsd:element>
  </xsd:schema>
  <xsd:schema xmlns:xsd="http://www.w3.org/2001/XMLSchema" xmlns:dms="http://schemas.microsoft.com/office/2006/documentManagement/types" targetNamespace="CA93C712-F470-4C49-8361-ABF2515F212C" elementFormDefault="qualified">
    <xsd:import namespace="http://schemas.microsoft.com/office/2006/documentManagement/types"/>
    <xsd:element name="Abstract" ma:index="8" nillable="true" ma:displayName="Abstract" ma:hidden="true" ma:internalName="Abstract">
      <xsd:simpleType>
        <xsd:restriction base="dms:Note"/>
      </xsd:simpleType>
    </xsd:element>
    <xsd:element name="SendEmail" ma:index="9" nillable="true" ma:displayName="Send Email" ma:default="No" ma:hidden="true" ma:internalName="SendEmail">
      <xsd:simpleType>
        <xsd:restriction base="dms:Choice">
          <xsd:enumeration value="Yes"/>
          <xsd:enumeration value="No"/>
        </xsd:restriction>
      </xsd:simpleType>
    </xsd:element>
    <xsd:element name="MailTo" ma:index="10" nillable="true" ma:displayName="To" ma:hidden="true" ma:list="UserInfo" ma:internalName="Mail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ilCC" ma:index="11" nillable="true" ma:displayName="Cc" ma:description="Enter SMTP email address. Multiple email addresses may be entered, separated by semicolons." ma:hidden="true" ma:internalName="MailCC">
      <xsd:simpleType>
        <xsd:restriction base="dms:Note"/>
      </xsd:simpleType>
    </xsd:element>
    <xsd:element name="History" ma:index="12" nillable="true" ma:displayName="History" ma:internalName="History"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bstract xmlns="CA93C712-F470-4C49-8361-ABF2515F212C">&lt;div&gt;&lt;/div&gt;</Abstract>
    <MailTo xmlns="CA93C712-F470-4C49-8361-ABF2515F212C">
      <UserInfo>
        <DisplayName/>
        <AccountId xsi:nil="true"/>
        <AccountType/>
      </UserInfo>
    </MailTo>
    <MailCC xmlns="CA93C712-F470-4C49-8361-ABF2515F212C" xsi:nil="true"/>
    <SendEmail xmlns="CA93C712-F470-4C49-8361-ABF2515F212C">No</SendEmai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A63B1-53DE-47DA-8928-18EBEFD1CBDF}">
  <ds:schemaRefs>
    <ds:schemaRef ds:uri="http://schemas.microsoft.com/sharepoint/v3/contenttype/forms"/>
  </ds:schemaRefs>
</ds:datastoreItem>
</file>

<file path=customXml/itemProps2.xml><?xml version="1.0" encoding="utf-8"?>
<ds:datastoreItem xmlns:ds="http://schemas.openxmlformats.org/officeDocument/2006/customXml" ds:itemID="{9E947864-9BA5-49CC-B377-9E22A3C9A5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93C712-F470-4C49-8361-ABF2515F212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2BC4A74-E925-4BD0-B6B7-FB12CC547559}">
  <ds:schemaRefs>
    <ds:schemaRef ds:uri="http://schemas.microsoft.com/office/2006/metadata/properties"/>
    <ds:schemaRef ds:uri="http://schemas.microsoft.com/office/infopath/2007/PartnerControls"/>
    <ds:schemaRef ds:uri="CA93C712-F470-4C49-8361-ABF2515F212C"/>
  </ds:schemaRefs>
</ds:datastoreItem>
</file>

<file path=customXml/itemProps4.xml><?xml version="1.0" encoding="utf-8"?>
<ds:datastoreItem xmlns:ds="http://schemas.openxmlformats.org/officeDocument/2006/customXml" ds:itemID="{55D5743C-25A2-4389-A86D-2E98E85FB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Deliverable v1.3.dot</Template>
  <TotalTime>1047</TotalTime>
  <Pages>6</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Original from Warren</vt:lpstr>
    </vt:vector>
  </TitlesOfParts>
  <Company>AMS</Company>
  <LinksUpToDate>false</LinksUpToDate>
  <CharactersWithSpaces>4547</CharactersWithSpaces>
  <SharedDoc>false</SharedDoc>
  <HLinks>
    <vt:vector size="72" baseType="variant">
      <vt:variant>
        <vt:i4>917585</vt:i4>
      </vt:variant>
      <vt:variant>
        <vt:i4>123</vt:i4>
      </vt:variant>
      <vt:variant>
        <vt:i4>0</vt:i4>
      </vt:variant>
      <vt:variant>
        <vt:i4>5</vt:i4>
      </vt:variant>
      <vt:variant>
        <vt:lpwstr>javascript:dnnModal.show('http://dbhtst.hosted.lac.com/dnntst/Court-Referral/ctl/ViewCourtCaseDetail/CaseID/7649/mid/420?popUp=true',false,640,840,false)</vt:lpwstr>
      </vt:variant>
      <vt:variant>
        <vt:lpwstr/>
      </vt:variant>
      <vt:variant>
        <vt:i4>1638430</vt:i4>
      </vt:variant>
      <vt:variant>
        <vt:i4>120</vt:i4>
      </vt:variant>
      <vt:variant>
        <vt:i4>0</vt:i4>
      </vt:variant>
      <vt:variant>
        <vt:i4>5</vt:i4>
      </vt:variant>
      <vt:variant>
        <vt:lpwstr>http://dbhtst.hosted.lac.com/dnntst/CourtReferral/tabid/77/ctl/EditCourtCase/CaseID/7649/?IsCompleted/-1/mid/420/Default.aspx</vt:lpwstr>
      </vt:variant>
      <vt:variant>
        <vt:lpwstr/>
      </vt:variant>
      <vt:variant>
        <vt:i4>7405589</vt:i4>
      </vt:variant>
      <vt:variant>
        <vt:i4>117</vt:i4>
      </vt:variant>
      <vt:variant>
        <vt:i4>0</vt:i4>
      </vt:variant>
      <vt:variant>
        <vt:i4>5</vt:i4>
      </vt:variant>
      <vt:variant>
        <vt:lpwstr>http://dbhtst/ReportServer/Pages/ReportViewer.aspx?/Item+Control+Report/Court_Referral&amp;rs:Command=Render&amp;CaseNumber=0IG00965</vt:lpwstr>
      </vt:variant>
      <vt:variant>
        <vt:lpwstr/>
      </vt:variant>
      <vt:variant>
        <vt:i4>851980</vt:i4>
      </vt:variant>
      <vt:variant>
        <vt:i4>114</vt:i4>
      </vt:variant>
      <vt:variant>
        <vt:i4>0</vt:i4>
      </vt:variant>
      <vt:variant>
        <vt:i4>5</vt:i4>
      </vt:variant>
      <vt:variant>
        <vt:lpwstr>http://dbhtst.hosted.lac.com/dnntst/CourtReferral/tabid/77/ctl/EditCaseWork/CaseID/7649/?IsCompleted/-1/mid/420/Default.aspx</vt:lpwstr>
      </vt:variant>
      <vt:variant>
        <vt:lpwstr/>
      </vt:variant>
      <vt:variant>
        <vt:i4>917585</vt:i4>
      </vt:variant>
      <vt:variant>
        <vt:i4>111</vt:i4>
      </vt:variant>
      <vt:variant>
        <vt:i4>0</vt:i4>
      </vt:variant>
      <vt:variant>
        <vt:i4>5</vt:i4>
      </vt:variant>
      <vt:variant>
        <vt:lpwstr>javascript:dnnModal.show('http://dbhtst.hosted.lac.com/dnntst/Court-Referral/ctl/ViewCourtCaseDetail/CaseID/7649/mid/420?popUp=true',false,640,840,false)</vt:lpwstr>
      </vt:variant>
      <vt:variant>
        <vt:lpwstr/>
      </vt:variant>
      <vt:variant>
        <vt:i4>1638430</vt:i4>
      </vt:variant>
      <vt:variant>
        <vt:i4>108</vt:i4>
      </vt:variant>
      <vt:variant>
        <vt:i4>0</vt:i4>
      </vt:variant>
      <vt:variant>
        <vt:i4>5</vt:i4>
      </vt:variant>
      <vt:variant>
        <vt:lpwstr>http://dbhtst.hosted.lac.com/dnntst/CourtReferral/tabid/77/ctl/EditCourtCase/CaseID/7649/?IsCompleted/-1/mid/420/Default.aspx</vt:lpwstr>
      </vt:variant>
      <vt:variant>
        <vt:lpwstr/>
      </vt:variant>
      <vt:variant>
        <vt:i4>1638430</vt:i4>
      </vt:variant>
      <vt:variant>
        <vt:i4>6675</vt:i4>
      </vt:variant>
      <vt:variant>
        <vt:i4>1026</vt:i4>
      </vt:variant>
      <vt:variant>
        <vt:i4>4</vt:i4>
      </vt:variant>
      <vt:variant>
        <vt:lpwstr>http://dbhtst.hosted.lac.com/dnntst/CourtReferral/tabid/77/ctl/EditCourtCase/CaseID/7649/?IsCompleted/-1/mid/420/Default.aspx</vt:lpwstr>
      </vt:variant>
      <vt:variant>
        <vt:lpwstr/>
      </vt:variant>
      <vt:variant>
        <vt:i4>917585</vt:i4>
      </vt:variant>
      <vt:variant>
        <vt:i4>6863</vt:i4>
      </vt:variant>
      <vt:variant>
        <vt:i4>1027</vt:i4>
      </vt:variant>
      <vt:variant>
        <vt:i4>4</vt:i4>
      </vt:variant>
      <vt:variant>
        <vt:lpwstr>javascript:dnnModal.show('http://dbhtst.hosted.lac.com/dnntst/Court-Referral/ctl/ViewCourtCaseDetail/CaseID/7649/mid/420?popUp=true',false,640,840,false)</vt:lpwstr>
      </vt:variant>
      <vt:variant>
        <vt:lpwstr/>
      </vt:variant>
      <vt:variant>
        <vt:i4>851980</vt:i4>
      </vt:variant>
      <vt:variant>
        <vt:i4>7029</vt:i4>
      </vt:variant>
      <vt:variant>
        <vt:i4>1028</vt:i4>
      </vt:variant>
      <vt:variant>
        <vt:i4>4</vt:i4>
      </vt:variant>
      <vt:variant>
        <vt:lpwstr>http://dbhtst.hosted.lac.com/dnntst/CourtReferral/tabid/77/ctl/EditCaseWork/CaseID/7649/?IsCompleted/-1/mid/420/Default.aspx</vt:lpwstr>
      </vt:variant>
      <vt:variant>
        <vt:lpwstr/>
      </vt:variant>
      <vt:variant>
        <vt:i4>7405589</vt:i4>
      </vt:variant>
      <vt:variant>
        <vt:i4>7222</vt:i4>
      </vt:variant>
      <vt:variant>
        <vt:i4>1029</vt:i4>
      </vt:variant>
      <vt:variant>
        <vt:i4>4</vt:i4>
      </vt:variant>
      <vt:variant>
        <vt:lpwstr>http://dbhtst/ReportServer/Pages/ReportViewer.aspx?/Item+Control+Report/Court_Referral&amp;rs:Command=Render&amp;CaseNumber=0IG00965</vt:lpwstr>
      </vt:variant>
      <vt:variant>
        <vt:lpwstr/>
      </vt:variant>
      <vt:variant>
        <vt:i4>1638430</vt:i4>
      </vt:variant>
      <vt:variant>
        <vt:i4>9549</vt:i4>
      </vt:variant>
      <vt:variant>
        <vt:i4>1039</vt:i4>
      </vt:variant>
      <vt:variant>
        <vt:i4>4</vt:i4>
      </vt:variant>
      <vt:variant>
        <vt:lpwstr>http://dbhtst.hosted.lac.com/dnntst/CourtReferral/tabid/77/ctl/EditCourtCase/CaseID/7649/?IsCompleted/-1/mid/420/Default.aspx</vt:lpwstr>
      </vt:variant>
      <vt:variant>
        <vt:lpwstr/>
      </vt:variant>
      <vt:variant>
        <vt:i4>917585</vt:i4>
      </vt:variant>
      <vt:variant>
        <vt:i4>9753</vt:i4>
      </vt:variant>
      <vt:variant>
        <vt:i4>1040</vt:i4>
      </vt:variant>
      <vt:variant>
        <vt:i4>4</vt:i4>
      </vt:variant>
      <vt:variant>
        <vt:lpwstr>javascript:dnnModal.show('http://dbhtst.hosted.lac.com/dnntst/Court-Referral/ctl/ViewCourtCaseDetail/CaseID/7649/mid/420?popUp=true',false,640,840,false)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from Warren</dc:title>
  <dc:subject/>
  <dc:creator>DHoang@bh.lacounty.gov</dc:creator>
  <cp:keywords/>
  <cp:lastModifiedBy>Don Hoang</cp:lastModifiedBy>
  <cp:revision>14</cp:revision>
  <cp:lastPrinted>2018-01-16T16:24:00Z</cp:lastPrinted>
  <dcterms:created xsi:type="dcterms:W3CDTF">2017-10-16T23:06:00Z</dcterms:created>
  <dcterms:modified xsi:type="dcterms:W3CDTF">2018-01-16T16:25:00Z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0x0101000FABCBEB6ABF964799D6B4E741936C1B</vt:lpwstr>
  </property>
</Properties>
</file>